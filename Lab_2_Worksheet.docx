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6D2D45" w14:textId="77777777" w:rsidR="00786306" w:rsidRDefault="004950BA" w:rsidP="004950BA">
      <w:pPr>
        <w:spacing w:before="0"/>
        <w:rPr>
          <w:rFonts w:ascii="Arial" w:hAnsi="Arial" w:cs="Arial"/>
          <w:b/>
          <w:sz w:val="36"/>
          <w:szCs w:val="32"/>
        </w:rPr>
      </w:pPr>
      <w:r>
        <w:rPr>
          <w:rFonts w:ascii="Arial" w:hAnsi="Arial" w:cs="Arial"/>
          <w:b/>
          <w:sz w:val="36"/>
          <w:szCs w:val="32"/>
        </w:rPr>
        <w:t>Name</w:t>
      </w:r>
      <w:r w:rsidR="00164E9B">
        <w:rPr>
          <w:rFonts w:ascii="Arial" w:hAnsi="Arial" w:cs="Arial"/>
          <w:b/>
          <w:sz w:val="36"/>
          <w:szCs w:val="32"/>
        </w:rPr>
        <w:t>(s)</w:t>
      </w:r>
      <w:r w:rsidR="00164E9B">
        <w:rPr>
          <w:rFonts w:ascii="Arial" w:hAnsi="Arial" w:cs="Arial"/>
          <w:b/>
          <w:sz w:val="36"/>
          <w:szCs w:val="32"/>
        </w:rPr>
        <w:tab/>
      </w:r>
      <w:r>
        <w:rPr>
          <w:rFonts w:ascii="Arial" w:hAnsi="Arial" w:cs="Arial"/>
          <w:b/>
          <w:sz w:val="36"/>
          <w:szCs w:val="32"/>
        </w:rPr>
        <w:t>________________________________________</w:t>
      </w:r>
    </w:p>
    <w:p w14:paraId="736E8961" w14:textId="77777777" w:rsidR="00D4012F" w:rsidRDefault="00D4012F" w:rsidP="00D4012F">
      <w:pPr>
        <w:spacing w:before="0"/>
        <w:rPr>
          <w:rFonts w:ascii="Arial" w:hAnsi="Arial" w:cs="Arial"/>
          <w:b/>
          <w:sz w:val="36"/>
          <w:szCs w:val="32"/>
        </w:rPr>
      </w:pPr>
      <w:r>
        <w:rPr>
          <w:rFonts w:ascii="Arial" w:hAnsi="Arial" w:cs="Arial"/>
          <w:b/>
          <w:sz w:val="36"/>
          <w:szCs w:val="32"/>
        </w:rPr>
        <w:tab/>
      </w:r>
      <w:r>
        <w:rPr>
          <w:rFonts w:ascii="Arial" w:hAnsi="Arial" w:cs="Arial"/>
          <w:b/>
          <w:sz w:val="36"/>
          <w:szCs w:val="32"/>
        </w:rPr>
        <w:tab/>
        <w:t>________________________________________</w:t>
      </w:r>
    </w:p>
    <w:p w14:paraId="72993BDB" w14:textId="77777777" w:rsidR="009451B5" w:rsidRDefault="00786306" w:rsidP="00786306">
      <w:pPr>
        <w:pStyle w:val="Title"/>
        <w:jc w:val="center"/>
        <w:rPr>
          <w:rFonts w:ascii="Arial" w:hAnsi="Arial" w:cs="Arial"/>
          <w:b/>
          <w:caps w:val="0"/>
          <w:color w:val="auto"/>
          <w:sz w:val="32"/>
        </w:rPr>
      </w:pPr>
      <w:r w:rsidRPr="00786306">
        <w:rPr>
          <w:rFonts w:ascii="Arial" w:hAnsi="Arial" w:cs="Arial"/>
          <w:b/>
          <w:caps w:val="0"/>
          <w:color w:val="auto"/>
          <w:sz w:val="32"/>
        </w:rPr>
        <w:t>ECE</w:t>
      </w:r>
      <w:r w:rsidR="00840AC6">
        <w:rPr>
          <w:rFonts w:ascii="Arial" w:hAnsi="Arial" w:cs="Arial"/>
          <w:b/>
          <w:caps w:val="0"/>
          <w:color w:val="auto"/>
          <w:sz w:val="32"/>
        </w:rPr>
        <w:t>/CoE</w:t>
      </w:r>
      <w:r w:rsidRPr="00786306">
        <w:rPr>
          <w:rFonts w:ascii="Arial" w:hAnsi="Arial" w:cs="Arial"/>
          <w:b/>
          <w:caps w:val="0"/>
          <w:color w:val="auto"/>
          <w:sz w:val="32"/>
        </w:rPr>
        <w:t xml:space="preserve"> 118</w:t>
      </w:r>
      <w:r w:rsidR="00840AC6">
        <w:rPr>
          <w:rFonts w:ascii="Arial" w:hAnsi="Arial" w:cs="Arial"/>
          <w:b/>
          <w:caps w:val="0"/>
          <w:color w:val="auto"/>
          <w:sz w:val="32"/>
        </w:rPr>
        <w:t>8</w:t>
      </w:r>
      <w:r w:rsidRPr="00786306">
        <w:rPr>
          <w:rFonts w:ascii="Arial" w:hAnsi="Arial" w:cs="Arial"/>
          <w:b/>
          <w:caps w:val="0"/>
          <w:color w:val="auto"/>
          <w:sz w:val="32"/>
        </w:rPr>
        <w:t>: Cyber-Physical Systems Laboratory</w:t>
      </w:r>
    </w:p>
    <w:p w14:paraId="7B9A36DE" w14:textId="77777777" w:rsidR="00164E9B" w:rsidRPr="00D4012F" w:rsidRDefault="00164E9B" w:rsidP="00164E9B">
      <w:pPr>
        <w:jc w:val="center"/>
        <w:rPr>
          <w:rFonts w:ascii="Arial" w:hAnsi="Arial" w:cs="Arial"/>
          <w:b/>
          <w:i/>
          <w:sz w:val="32"/>
        </w:rPr>
      </w:pPr>
      <w:r w:rsidRPr="00D4012F">
        <w:rPr>
          <w:rFonts w:ascii="Arial" w:hAnsi="Arial" w:cs="Arial"/>
          <w:b/>
          <w:i/>
          <w:sz w:val="32"/>
        </w:rPr>
        <w:t xml:space="preserve">Lab #2 </w:t>
      </w:r>
      <w:r w:rsidR="00C761FC" w:rsidRPr="00D4012F">
        <w:rPr>
          <w:rFonts w:ascii="Arial" w:hAnsi="Arial" w:cs="Arial"/>
          <w:b/>
          <w:i/>
          <w:sz w:val="32"/>
        </w:rPr>
        <w:t>Worksheet (60 points)</w:t>
      </w:r>
    </w:p>
    <w:p w14:paraId="6637DBA8" w14:textId="77777777" w:rsidR="00DD4E87" w:rsidRPr="00D4012F" w:rsidRDefault="00DD4E87" w:rsidP="00D4012F">
      <w:pPr>
        <w:rPr>
          <w:sz w:val="16"/>
        </w:rPr>
      </w:pPr>
      <w:r w:rsidRPr="00D4012F">
        <w:rPr>
          <w:rFonts w:ascii="Arial" w:hAnsi="Arial" w:cs="Arial"/>
        </w:rPr>
        <w:t xml:space="preserve">Fill out all requested items, export to a PDF document </w:t>
      </w:r>
      <w:r w:rsidR="00D4012F" w:rsidRPr="00D4012F">
        <w:rPr>
          <w:rFonts w:ascii="Arial" w:hAnsi="Arial" w:cs="Arial"/>
        </w:rPr>
        <w:t xml:space="preserve">and </w:t>
      </w:r>
      <w:r w:rsidR="00D4012F">
        <w:rPr>
          <w:rFonts w:ascii="Arial" w:hAnsi="Arial" w:cs="Arial"/>
        </w:rPr>
        <w:t xml:space="preserve">then </w:t>
      </w:r>
      <w:r w:rsidRPr="00D4012F">
        <w:rPr>
          <w:rFonts w:ascii="Arial" w:hAnsi="Arial" w:cs="Arial"/>
        </w:rPr>
        <w:t xml:space="preserve">upload </w:t>
      </w:r>
      <w:r w:rsidR="00D4012F">
        <w:rPr>
          <w:rFonts w:ascii="Arial" w:hAnsi="Arial" w:cs="Arial"/>
        </w:rPr>
        <w:t xml:space="preserve">this document </w:t>
      </w:r>
      <w:r w:rsidRPr="00D4012F">
        <w:rPr>
          <w:rFonts w:ascii="Arial" w:hAnsi="Arial" w:cs="Arial"/>
        </w:rPr>
        <w:t xml:space="preserve">to courseweb.  </w:t>
      </w:r>
      <w:r w:rsidR="00D4012F" w:rsidRPr="00D4012F">
        <w:rPr>
          <w:rFonts w:ascii="Arial" w:hAnsi="Arial" w:cs="Arial"/>
        </w:rPr>
        <w:t xml:space="preserve">Upload separate source files for each of the three parts </w:t>
      </w:r>
    </w:p>
    <w:p w14:paraId="07F2A35C" w14:textId="77777777" w:rsidR="00B81D86" w:rsidRPr="000043F0" w:rsidRDefault="00164E9B" w:rsidP="00295F68">
      <w:pPr>
        <w:pStyle w:val="Heading1"/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</w:rPr>
        <w:t>P</w:t>
      </w:r>
      <w:r w:rsidRPr="000043F0">
        <w:rPr>
          <w:rFonts w:ascii="Arial" w:hAnsi="Arial" w:cs="Arial"/>
          <w:b/>
          <w:sz w:val="20"/>
        </w:rPr>
        <w:t xml:space="preserve">art A </w:t>
      </w:r>
      <w:r w:rsidR="00295F68" w:rsidRPr="000043F0">
        <w:rPr>
          <w:rFonts w:ascii="Arial" w:hAnsi="Arial" w:cs="Arial"/>
          <w:b/>
          <w:sz w:val="20"/>
        </w:rPr>
        <w:t>–</w:t>
      </w:r>
      <w:r w:rsidRPr="000043F0">
        <w:rPr>
          <w:rFonts w:ascii="Arial" w:hAnsi="Arial" w:cs="Arial"/>
          <w:b/>
          <w:sz w:val="20"/>
        </w:rPr>
        <w:t xml:space="preserve"> </w:t>
      </w:r>
      <w:r w:rsidR="00CE742F">
        <w:rPr>
          <w:rFonts w:ascii="Arial" w:hAnsi="Arial" w:cs="Arial"/>
          <w:b/>
          <w:sz w:val="20"/>
        </w:rPr>
        <w:t>Digital Lock (C Implemenation)</w:t>
      </w:r>
    </w:p>
    <w:p w14:paraId="0271C669" w14:textId="77777777" w:rsidR="00CE742F" w:rsidRDefault="007449E5" w:rsidP="00CE742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C761FC"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C761FC">
        <w:rPr>
          <w:rFonts w:ascii="Arial" w:hAnsi="Arial" w:cs="Arial"/>
          <w:b/>
          <w:sz w:val="20"/>
        </w:rPr>
        <w:t xml:space="preserve"> Digtal Lock </w:t>
      </w:r>
      <w:r w:rsidR="00DD4E87">
        <w:rPr>
          <w:rFonts w:ascii="Arial" w:hAnsi="Arial" w:cs="Arial"/>
          <w:b/>
          <w:sz w:val="20"/>
        </w:rPr>
        <w:t>Source Code</w:t>
      </w:r>
      <w:r w:rsidR="00D4012F">
        <w:rPr>
          <w:rFonts w:ascii="Arial" w:hAnsi="Arial" w:cs="Arial"/>
          <w:b/>
          <w:sz w:val="20"/>
        </w:rPr>
        <w:t xml:space="preserve"> (Digital_Lock.c)</w:t>
      </w:r>
    </w:p>
    <w:p w14:paraId="61D55048" w14:textId="77777777" w:rsidR="00CE742F" w:rsidRPr="00C761FC" w:rsidRDefault="00C761FC" w:rsidP="00C761FC">
      <w:pPr>
        <w:ind w:firstLine="360"/>
        <w:rPr>
          <w:rFonts w:ascii="Arial" w:hAnsi="Arial" w:cs="Arial"/>
          <w:b/>
          <w:sz w:val="20"/>
        </w:rPr>
      </w:pPr>
      <w:r w:rsidRPr="00C761FC">
        <w:rPr>
          <w:rFonts w:ascii="Arial" w:hAnsi="Arial" w:cs="Arial"/>
          <w:b/>
          <w:sz w:val="20"/>
        </w:rPr>
        <w:t>All function</w:t>
      </w:r>
      <w:r w:rsidR="00DD4E87">
        <w:rPr>
          <w:rFonts w:ascii="Arial" w:hAnsi="Arial" w:cs="Arial"/>
          <w:b/>
          <w:sz w:val="20"/>
        </w:rPr>
        <w:t>s</w:t>
      </w:r>
      <w:r w:rsidRPr="00C761FC">
        <w:rPr>
          <w:rFonts w:ascii="Arial" w:hAnsi="Arial" w:cs="Arial"/>
          <w:b/>
          <w:sz w:val="20"/>
        </w:rPr>
        <w:t xml:space="preserve"> implemented</w:t>
      </w:r>
    </w:p>
    <w:p w14:paraId="4F75C575" w14:textId="77777777" w:rsidR="00CE742F" w:rsidRPr="00C761FC" w:rsidRDefault="00CE742F" w:rsidP="00CE742F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 w:rsidRPr="00C761FC">
        <w:rPr>
          <w:rFonts w:ascii="Arial" w:hAnsi="Arial" w:cs="Arial"/>
          <w:sz w:val="20"/>
        </w:rPr>
        <w:t>void Initialize_Port1( )</w:t>
      </w:r>
    </w:p>
    <w:p w14:paraId="7424E82D" w14:textId="77777777" w:rsidR="00CE742F" w:rsidRPr="00C761FC" w:rsidRDefault="00CE742F" w:rsidP="00CE742F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 w:rsidRPr="00C761FC">
        <w:rPr>
          <w:rFonts w:ascii="Arial" w:hAnsi="Arial" w:cs="Arial"/>
          <w:sz w:val="20"/>
        </w:rPr>
        <w:t>void Initialize_Port2( )</w:t>
      </w:r>
    </w:p>
    <w:p w14:paraId="46EBFBE9" w14:textId="77777777" w:rsidR="00CE742F" w:rsidRPr="00C761FC" w:rsidRDefault="00CE742F" w:rsidP="00CE742F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 w:rsidRPr="00C761FC">
        <w:rPr>
          <w:rFonts w:ascii="Arial" w:hAnsi="Arial" w:cs="Arial"/>
          <w:sz w:val="20"/>
        </w:rPr>
        <w:t>uint8_t Read_Port1()</w:t>
      </w:r>
    </w:p>
    <w:p w14:paraId="662BF355" w14:textId="77777777" w:rsidR="00CE742F" w:rsidRPr="00C761FC" w:rsidRDefault="00CE742F" w:rsidP="00CE742F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 w:rsidRPr="00C761FC">
        <w:rPr>
          <w:rFonts w:ascii="Arial" w:hAnsi="Arial" w:cs="Arial"/>
          <w:sz w:val="20"/>
        </w:rPr>
        <w:t>void Write_Port2( )</w:t>
      </w:r>
    </w:p>
    <w:p w14:paraId="3F22EDFA" w14:textId="77777777" w:rsidR="00C761FC" w:rsidRPr="00D4012F" w:rsidRDefault="00C761FC" w:rsidP="000F7704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 w:rsidRPr="00D4012F">
        <w:rPr>
          <w:rFonts w:ascii="Arial" w:hAnsi="Arial" w:cs="Arial"/>
          <w:sz w:val="20"/>
        </w:rPr>
        <w:t>main( )</w:t>
      </w:r>
    </w:p>
    <w:p w14:paraId="3A107174" w14:textId="77777777" w:rsidR="00C761FC" w:rsidRDefault="00C761FC" w:rsidP="00C761FC">
      <w:pPr>
        <w:pStyle w:val="Heading1"/>
        <w:rPr>
          <w:rFonts w:ascii="Arial" w:hAnsi="Arial" w:cs="Arial"/>
          <w:b/>
          <w:sz w:val="20"/>
        </w:rPr>
      </w:pPr>
      <w:r w:rsidRPr="000043F0">
        <w:rPr>
          <w:rFonts w:ascii="Arial" w:hAnsi="Arial" w:cs="Arial"/>
          <w:b/>
          <w:sz w:val="20"/>
        </w:rPr>
        <w:t xml:space="preserve">Part B – </w:t>
      </w:r>
      <w:r>
        <w:rPr>
          <w:rFonts w:ascii="Arial" w:hAnsi="Arial" w:cs="Arial"/>
          <w:b/>
          <w:sz w:val="20"/>
        </w:rPr>
        <w:t>Digitally Controlled Oscillat</w:t>
      </w:r>
      <w:r w:rsidR="00D4012F">
        <w:rPr>
          <w:rFonts w:ascii="Arial" w:hAnsi="Arial" w:cs="Arial"/>
          <w:b/>
          <w:sz w:val="20"/>
        </w:rPr>
        <w:t>o</w:t>
      </w:r>
      <w:r>
        <w:rPr>
          <w:rFonts w:ascii="Arial" w:hAnsi="Arial" w:cs="Arial"/>
          <w:b/>
          <w:sz w:val="20"/>
        </w:rPr>
        <w:t>r</w:t>
      </w:r>
    </w:p>
    <w:p w14:paraId="23DD3C9E" w14:textId="77777777" w:rsidR="00C761FC" w:rsidRPr="00DD4E87" w:rsidRDefault="007449E5" w:rsidP="00DD4E87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DD4E87"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DD4E87">
        <w:rPr>
          <w:rFonts w:ascii="Arial" w:hAnsi="Arial" w:cs="Arial"/>
          <w:b/>
          <w:sz w:val="20"/>
        </w:rPr>
        <w:t xml:space="preserve">  </w:t>
      </w:r>
      <w:r w:rsidR="00C761FC">
        <w:rPr>
          <w:rFonts w:ascii="Arial" w:hAnsi="Arial" w:cs="Arial"/>
          <w:b/>
          <w:sz w:val="20"/>
        </w:rPr>
        <w:t>Digtally Controlled Oscillator Pseudocode</w:t>
      </w:r>
    </w:p>
    <w:p w14:paraId="35A3E016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#include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&lt;stdint.h&gt;</w:t>
      </w:r>
    </w:p>
    <w:p w14:paraId="6AD88AA0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#include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"msp432p401r.h"</w:t>
      </w:r>
    </w:p>
    <w:p w14:paraId="104B113E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</w:p>
    <w:p w14:paraId="2AE12767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Delay_1ms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AB176E2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//setup of loop takes ~13 clock cycles</w:t>
      </w:r>
    </w:p>
    <w:p w14:paraId="252A7520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//clock rate is 3 MHz = 0.0033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ms</w:t>
      </w:r>
    </w:p>
    <w:p w14:paraId="68DC08DD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//to get 1ms, must go 3000 clock cycles</w:t>
      </w:r>
    </w:p>
    <w:p w14:paraId="5C4D07FC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//13 taken by loop set up, 1 by breakdown -&gt; loop takes up 2986 cycles</w:t>
      </w:r>
    </w:p>
    <w:p w14:paraId="12383880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//loop iteration takes up ~24 cycles</w:t>
      </w:r>
    </w:p>
    <w:p w14:paraId="11DC33D6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//so you need 125 loop iterations to get ~3000 clock cycles</w:t>
      </w:r>
    </w:p>
    <w:p w14:paraId="47BD4819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i;</w:t>
      </w:r>
    </w:p>
    <w:p w14:paraId="4383B921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(i = 0; i &lt; 125; i++){</w:t>
      </w:r>
    </w:p>
    <w:p w14:paraId="2F61FCDC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//each iteration of the loop takes ~18 cycles</w:t>
      </w:r>
    </w:p>
    <w:p w14:paraId="5D2E3D8A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asm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 add R0, R0, #0\n"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1FBCB1F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3AC44FF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//breakdown take 1 instruction</w:t>
      </w:r>
    </w:p>
    <w:p w14:paraId="42DFB138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A9E8F3B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</w:p>
    <w:p w14:paraId="4FE994C3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Initialize_Port1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EFCDDDF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55D89677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P1SEL0 = 0x00;</w:t>
      </w:r>
    </w:p>
    <w:p w14:paraId="711146FE" w14:textId="77777777" w:rsidR="008B015B" w:rsidRPr="00E63612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E63612">
        <w:rPr>
          <w:rFonts w:ascii="Consolas" w:hAnsi="Consolas" w:cs="Consolas"/>
          <w:color w:val="000000"/>
          <w:sz w:val="20"/>
          <w:szCs w:val="20"/>
        </w:rPr>
        <w:t>P1SEL1 = 0x00;</w:t>
      </w:r>
    </w:p>
    <w:p w14:paraId="3EDD7077" w14:textId="77777777" w:rsidR="008B015B" w:rsidRP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  <w:lang w:val="es-ES"/>
        </w:rPr>
      </w:pPr>
      <w:r w:rsidRPr="00E63612">
        <w:rPr>
          <w:rFonts w:ascii="Consolas" w:hAnsi="Consolas" w:cs="Consolas"/>
          <w:color w:val="000000"/>
          <w:sz w:val="20"/>
          <w:szCs w:val="20"/>
        </w:rPr>
        <w:tab/>
      </w:r>
      <w:r w:rsidRPr="008B015B">
        <w:rPr>
          <w:rFonts w:ascii="Consolas" w:hAnsi="Consolas" w:cs="Consolas"/>
          <w:color w:val="000000"/>
          <w:sz w:val="20"/>
          <w:szCs w:val="20"/>
          <w:lang w:val="es-ES"/>
        </w:rPr>
        <w:t>P1REN = 0x12;</w:t>
      </w:r>
    </w:p>
    <w:p w14:paraId="5030582D" w14:textId="77777777" w:rsidR="008B015B" w:rsidRP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  <w:lang w:val="es-ES"/>
        </w:rPr>
      </w:pPr>
      <w:r w:rsidRPr="008B015B">
        <w:rPr>
          <w:rFonts w:ascii="Consolas" w:hAnsi="Consolas" w:cs="Consolas"/>
          <w:color w:val="000000"/>
          <w:sz w:val="20"/>
          <w:szCs w:val="20"/>
          <w:lang w:val="es-ES"/>
        </w:rPr>
        <w:tab/>
        <w:t>P1DIR = 0x00;</w:t>
      </w:r>
    </w:p>
    <w:p w14:paraId="69B3931B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91F6E11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</w:p>
    <w:p w14:paraId="35CE544C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Initialize_Port2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784C472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B712547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P2SEL0 = 0x00;</w:t>
      </w:r>
    </w:p>
    <w:p w14:paraId="4EAFE2CB" w14:textId="77777777" w:rsidR="008B015B" w:rsidRPr="00E63612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  <w:lang w:val="es-E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E63612">
        <w:rPr>
          <w:rFonts w:ascii="Consolas" w:hAnsi="Consolas" w:cs="Consolas"/>
          <w:color w:val="000000"/>
          <w:sz w:val="20"/>
          <w:szCs w:val="20"/>
          <w:lang w:val="es-ES"/>
        </w:rPr>
        <w:t>P2SEL1 = 0x00;</w:t>
      </w:r>
    </w:p>
    <w:p w14:paraId="4C9C62F5" w14:textId="77777777" w:rsidR="008B015B" w:rsidRPr="00E63612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  <w:lang w:val="es-ES"/>
        </w:rPr>
      </w:pPr>
      <w:r w:rsidRPr="00E63612">
        <w:rPr>
          <w:rFonts w:ascii="Consolas" w:hAnsi="Consolas" w:cs="Consolas"/>
          <w:color w:val="000000"/>
          <w:sz w:val="20"/>
          <w:szCs w:val="20"/>
          <w:lang w:val="es-ES"/>
        </w:rPr>
        <w:tab/>
        <w:t>P2REN = 0x07;</w:t>
      </w:r>
    </w:p>
    <w:p w14:paraId="268D2959" w14:textId="77777777" w:rsidR="008B015B" w:rsidRPr="00E63612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  <w:lang w:val="es-ES"/>
        </w:rPr>
      </w:pPr>
      <w:r w:rsidRPr="00E63612">
        <w:rPr>
          <w:rFonts w:ascii="Consolas" w:hAnsi="Consolas" w:cs="Consolas"/>
          <w:color w:val="000000"/>
          <w:sz w:val="20"/>
          <w:szCs w:val="20"/>
          <w:lang w:val="es-ES"/>
        </w:rPr>
        <w:tab/>
        <w:t>P2DIR = 0x07;</w:t>
      </w:r>
    </w:p>
    <w:p w14:paraId="1077F4BB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4F462A7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</w:p>
    <w:p w14:paraId="0E798DC4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5032"/>
          <w:sz w:val="20"/>
          <w:szCs w:val="20"/>
        </w:rPr>
        <w:t>uint8_t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Read_Port1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8405DA9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085604D9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P1IN;</w:t>
      </w:r>
    </w:p>
    <w:p w14:paraId="6704B440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A83D6AA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</w:p>
    <w:p w14:paraId="6ECF024F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Write_Port2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uint8_t</w:t>
      </w:r>
      <w:r>
        <w:rPr>
          <w:rFonts w:ascii="Consolas" w:hAnsi="Consolas" w:cs="Consolas"/>
          <w:color w:val="000000"/>
          <w:sz w:val="20"/>
          <w:szCs w:val="20"/>
        </w:rPr>
        <w:t xml:space="preserve"> value)</w:t>
      </w:r>
    </w:p>
    <w:p w14:paraId="169886A4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471F174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P2OUT = value;</w:t>
      </w:r>
    </w:p>
    <w:p w14:paraId="5248F1F7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3777043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</w:p>
    <w:p w14:paraId="281AAAE2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main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21A7333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Initialize_Port1();</w:t>
      </w:r>
    </w:p>
    <w:p w14:paraId="6BC22FDC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Initialize_Port2();</w:t>
      </w:r>
    </w:p>
    <w:p w14:paraId="13B2FDF1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</w:p>
    <w:p w14:paraId="54C4B322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5032"/>
          <w:sz w:val="20"/>
          <w:szCs w:val="20"/>
        </w:rPr>
        <w:t>uint8_t</w:t>
      </w:r>
      <w:r>
        <w:rPr>
          <w:rFonts w:ascii="Consolas" w:hAnsi="Consolas" w:cs="Consolas"/>
          <w:color w:val="000000"/>
          <w:sz w:val="20"/>
          <w:szCs w:val="20"/>
        </w:rPr>
        <w:t xml:space="preserve"> LED_on = 0x01;</w:t>
      </w:r>
    </w:p>
    <w:p w14:paraId="1918FC1E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5032"/>
          <w:sz w:val="20"/>
          <w:szCs w:val="20"/>
        </w:rPr>
        <w:t>uint8_t</w:t>
      </w:r>
      <w:r>
        <w:rPr>
          <w:rFonts w:ascii="Consolas" w:hAnsi="Consolas" w:cs="Consolas"/>
          <w:color w:val="000000"/>
          <w:sz w:val="20"/>
          <w:szCs w:val="20"/>
        </w:rPr>
        <w:t xml:space="preserve"> LED_off = 0x00;</w:t>
      </w:r>
    </w:p>
    <w:p w14:paraId="6E8CB96D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Write_Port2(LED_on);</w:t>
      </w:r>
    </w:p>
    <w:p w14:paraId="27B28316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LED_state = 1;</w:t>
      </w:r>
    </w:p>
    <w:p w14:paraId="065B9978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</w:p>
    <w:p w14:paraId="031B4619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5032"/>
          <w:sz w:val="20"/>
          <w:szCs w:val="20"/>
        </w:rPr>
        <w:t>uint8_t</w:t>
      </w:r>
      <w:r>
        <w:rPr>
          <w:rFonts w:ascii="Consolas" w:hAnsi="Consolas" w:cs="Consolas"/>
          <w:color w:val="000000"/>
          <w:sz w:val="20"/>
          <w:szCs w:val="20"/>
        </w:rPr>
        <w:t xml:space="preserve"> button_bitmask = 0x02;</w:t>
      </w:r>
    </w:p>
    <w:p w14:paraId="485CD4B8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(1){</w:t>
      </w:r>
    </w:p>
    <w:p w14:paraId="2C59740F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5032"/>
          <w:sz w:val="20"/>
          <w:szCs w:val="20"/>
        </w:rPr>
        <w:t>uint8_t</w:t>
      </w:r>
      <w:r>
        <w:rPr>
          <w:rFonts w:ascii="Consolas" w:hAnsi="Consolas" w:cs="Consolas"/>
          <w:color w:val="000000"/>
          <w:sz w:val="20"/>
          <w:szCs w:val="20"/>
        </w:rPr>
        <w:t xml:space="preserve"> port1_val = Read_Port1();</w:t>
      </w:r>
    </w:p>
    <w:p w14:paraId="7EC62C6D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5032"/>
          <w:sz w:val="20"/>
          <w:szCs w:val="20"/>
        </w:rPr>
        <w:t>uint8_t</w:t>
      </w:r>
      <w:r>
        <w:rPr>
          <w:rFonts w:ascii="Consolas" w:hAnsi="Consolas" w:cs="Consolas"/>
          <w:color w:val="000000"/>
          <w:sz w:val="20"/>
          <w:szCs w:val="20"/>
        </w:rPr>
        <w:t xml:space="preserve"> my_button = port1_val &amp; button_bitmask;</w:t>
      </w:r>
    </w:p>
    <w:p w14:paraId="13A34EA8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(my_button == 0x00){</w:t>
      </w:r>
    </w:p>
    <w:p w14:paraId="7B0D3CA6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Delay_1ms();</w:t>
      </w:r>
    </w:p>
    <w:p w14:paraId="45DCA04B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Delay_1ms();</w:t>
      </w:r>
    </w:p>
    <w:p w14:paraId="3BFE3DFB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(LED_state == 1){</w:t>
      </w:r>
    </w:p>
    <w:p w14:paraId="239C8CC5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LED_state = 0;</w:t>
      </w:r>
    </w:p>
    <w:p w14:paraId="47D11917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Write_Port2(LED_off);</w:t>
      </w:r>
    </w:p>
    <w:p w14:paraId="3BBC51AF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96879B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23DD27C4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LED_state = 1;</w:t>
      </w:r>
    </w:p>
    <w:p w14:paraId="764B579A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Write_Port2(LED_on);</w:t>
      </w:r>
    </w:p>
    <w:p w14:paraId="436CA123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6E8EA9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163C627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BB5C16D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Write_Port2(LED_on);</w:t>
      </w:r>
    </w:p>
    <w:p w14:paraId="16CA44B9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BB23AE" w14:textId="77777777" w:rsidR="008B015B" w:rsidRDefault="008B015B" w:rsidP="008B015B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6B4C31" w14:textId="6E54A612" w:rsidR="00D4012F" w:rsidRPr="00D4012F" w:rsidRDefault="008B015B" w:rsidP="008B015B">
      <w:pPr>
        <w:rPr>
          <w:rFonts w:ascii="Arial" w:hAnsi="Arial" w:cs="Arial"/>
          <w:b/>
          <w:sz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456E8FE" w14:textId="77777777" w:rsidR="00D4012F" w:rsidRPr="00D4012F" w:rsidRDefault="007449E5" w:rsidP="00D4012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D4012F"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D4012F">
        <w:rPr>
          <w:rFonts w:ascii="Arial" w:hAnsi="Arial" w:cs="Arial"/>
          <w:b/>
          <w:sz w:val="20"/>
        </w:rPr>
        <w:t xml:space="preserve">  </w:t>
      </w:r>
      <w:r w:rsidR="00DD4E87" w:rsidRPr="00DD4E87">
        <w:rPr>
          <w:rFonts w:ascii="Arial" w:hAnsi="Arial" w:cs="Arial"/>
          <w:b/>
          <w:sz w:val="20"/>
        </w:rPr>
        <w:t xml:space="preserve">Digtally Controlled Oscillator </w:t>
      </w:r>
      <w:r w:rsidR="00D4012F">
        <w:rPr>
          <w:rFonts w:ascii="Arial" w:hAnsi="Arial" w:cs="Arial"/>
          <w:b/>
          <w:sz w:val="20"/>
        </w:rPr>
        <w:t>Source Code (Digital_Oscillator.c)</w:t>
      </w:r>
    </w:p>
    <w:p w14:paraId="35350F0C" w14:textId="77777777" w:rsidR="00D4012F" w:rsidRPr="00C761FC" w:rsidRDefault="00D4012F" w:rsidP="00D4012F">
      <w:pPr>
        <w:ind w:firstLine="360"/>
        <w:rPr>
          <w:rFonts w:ascii="Arial" w:hAnsi="Arial" w:cs="Arial"/>
          <w:b/>
          <w:sz w:val="20"/>
        </w:rPr>
      </w:pPr>
      <w:r w:rsidRPr="00C761FC">
        <w:rPr>
          <w:rFonts w:ascii="Arial" w:hAnsi="Arial" w:cs="Arial"/>
          <w:b/>
          <w:sz w:val="20"/>
        </w:rPr>
        <w:t>All function</w:t>
      </w:r>
      <w:r>
        <w:rPr>
          <w:rFonts w:ascii="Arial" w:hAnsi="Arial" w:cs="Arial"/>
          <w:b/>
          <w:sz w:val="20"/>
        </w:rPr>
        <w:t>s</w:t>
      </w:r>
      <w:r w:rsidRPr="00C761FC">
        <w:rPr>
          <w:rFonts w:ascii="Arial" w:hAnsi="Arial" w:cs="Arial"/>
          <w:b/>
          <w:sz w:val="20"/>
        </w:rPr>
        <w:t xml:space="preserve"> implemented</w:t>
      </w:r>
    </w:p>
    <w:p w14:paraId="4F8F10BB" w14:textId="77777777" w:rsidR="00D4012F" w:rsidRDefault="00D4012F" w:rsidP="00D4012F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Delay function using C/Assembly instructions</w:t>
      </w:r>
    </w:p>
    <w:p w14:paraId="3E81B9D0" w14:textId="77777777" w:rsidR="00D4012F" w:rsidRPr="00D4012F" w:rsidRDefault="00D4012F" w:rsidP="00D4012F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 w:rsidRPr="00D4012F">
        <w:rPr>
          <w:rFonts w:ascii="Arial" w:hAnsi="Arial" w:cs="Arial"/>
          <w:sz w:val="20"/>
        </w:rPr>
        <w:t>main( )</w:t>
      </w:r>
      <w:r>
        <w:rPr>
          <w:rFonts w:ascii="Arial" w:hAnsi="Arial" w:cs="Arial"/>
          <w:sz w:val="20"/>
        </w:rPr>
        <w:t xml:space="preserve"> makes use of delay function to create oscillator</w:t>
      </w:r>
    </w:p>
    <w:p w14:paraId="11C23F46" w14:textId="77777777" w:rsidR="00DD4E87" w:rsidRPr="00DD4E87" w:rsidRDefault="00DD4E87" w:rsidP="00DD4E87">
      <w:pPr>
        <w:pStyle w:val="ListParagraph"/>
        <w:ind w:left="360"/>
        <w:rPr>
          <w:rFonts w:ascii="Arial" w:hAnsi="Arial" w:cs="Arial"/>
          <w:b/>
          <w:sz w:val="20"/>
        </w:rPr>
      </w:pPr>
    </w:p>
    <w:p w14:paraId="64022AAF" w14:textId="77777777" w:rsidR="00DD4E87" w:rsidRPr="00DD4E87" w:rsidRDefault="00DD4E87" w:rsidP="00DD4E87">
      <w:pPr>
        <w:pStyle w:val="ListParagraph"/>
        <w:rPr>
          <w:rFonts w:ascii="Arial" w:hAnsi="Arial" w:cs="Arial"/>
          <w:sz w:val="20"/>
          <w:bdr w:val="single" w:sz="4" w:space="0" w:color="auto"/>
        </w:rPr>
      </w:pPr>
    </w:p>
    <w:p w14:paraId="422C55A3" w14:textId="77777777" w:rsidR="00DD4E87" w:rsidRPr="00DD4E87" w:rsidRDefault="007449E5" w:rsidP="00DD4E87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DD4E87" w:rsidRPr="000043F0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DD4E87">
        <w:rPr>
          <w:rFonts w:ascii="Arial" w:hAnsi="Arial" w:cs="Arial"/>
          <w:b/>
          <w:sz w:val="20"/>
        </w:rPr>
        <w:t xml:space="preserve"> </w:t>
      </w:r>
      <w:r w:rsidR="00DD4E87" w:rsidRPr="00C761FC">
        <w:rPr>
          <w:rFonts w:ascii="Arial" w:hAnsi="Arial" w:cs="Arial"/>
          <w:b/>
          <w:noProof/>
          <w:sz w:val="20"/>
          <w:lang w:eastAsia="zh-CN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49DC8E9" wp14:editId="4FF3B90E">
                <wp:simplePos x="0" y="0"/>
                <wp:positionH relativeFrom="column">
                  <wp:posOffset>487680</wp:posOffset>
                </wp:positionH>
                <wp:positionV relativeFrom="paragraph">
                  <wp:posOffset>397510</wp:posOffset>
                </wp:positionV>
                <wp:extent cx="5845175" cy="4510405"/>
                <wp:effectExtent l="0" t="0" r="22225" b="2349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5175" cy="4510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A075CE" w14:textId="49C4ED33" w:rsidR="00DD4E87" w:rsidRPr="00C761FC" w:rsidRDefault="008B015B" w:rsidP="00DD4E87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noProof/>
                                <w:sz w:val="18"/>
                              </w:rPr>
                              <w:drawing>
                                <wp:inline distT="0" distB="0" distL="0" distR="0" wp14:anchorId="22CC992B" wp14:editId="5D6764C8">
                                  <wp:extent cx="5653405" cy="4239895"/>
                                  <wp:effectExtent l="0" t="0" r="4445" b="8255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20180201_152244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53405" cy="4239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9DC8E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.4pt;margin-top:31.3pt;width:460.25pt;height:355.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">
                <v:textbox>
                  <w:txbxContent>
                    <w:p w14:paraId="70A075CE" w14:textId="49C4ED33" w:rsidR="00DD4E87" w:rsidRPr="00C761FC" w:rsidRDefault="008B015B" w:rsidP="00DD4E87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>
                        <w:rPr>
                          <w:rFonts w:ascii="Calibri" w:hAnsi="Calibri" w:cs="Calibri"/>
                          <w:noProof/>
                          <w:sz w:val="18"/>
                        </w:rPr>
                        <w:drawing>
                          <wp:inline distT="0" distB="0" distL="0" distR="0" wp14:anchorId="22CC992B" wp14:editId="5D6764C8">
                            <wp:extent cx="5653405" cy="4239895"/>
                            <wp:effectExtent l="0" t="0" r="4445" b="8255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20180201_152244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53405" cy="4239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4E87">
        <w:rPr>
          <w:rFonts w:ascii="Arial" w:hAnsi="Arial" w:cs="Arial"/>
          <w:b/>
          <w:sz w:val="20"/>
        </w:rPr>
        <w:t xml:space="preserve"> Digtally Controlled Oscillator Operating a period of 2ms</w:t>
      </w:r>
    </w:p>
    <w:p w14:paraId="39DE34CB" w14:textId="77777777" w:rsidR="00C761FC" w:rsidRDefault="00C761FC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1C9C1CC6" w14:textId="77777777" w:rsidR="00C761FC" w:rsidRDefault="00C761FC" w:rsidP="00C761FC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2C08A748" w14:textId="77777777" w:rsidR="00DD4E87" w:rsidRDefault="00DD4E8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14:paraId="63063658" w14:textId="77777777" w:rsidR="00DD4E87" w:rsidRPr="000043F0" w:rsidRDefault="00DD4E87" w:rsidP="00DD4E87">
      <w:pPr>
        <w:pStyle w:val="Heading1"/>
        <w:rPr>
          <w:rFonts w:ascii="Arial" w:hAnsi="Arial" w:cs="Arial"/>
          <w:b/>
          <w:sz w:val="20"/>
        </w:rPr>
      </w:pPr>
      <w:r w:rsidRPr="000043F0">
        <w:rPr>
          <w:rFonts w:ascii="Arial" w:hAnsi="Arial" w:cs="Arial"/>
          <w:b/>
          <w:sz w:val="20"/>
        </w:rPr>
        <w:lastRenderedPageBreak/>
        <w:t xml:space="preserve">Part </w:t>
      </w:r>
      <w:r>
        <w:rPr>
          <w:rFonts w:ascii="Arial" w:hAnsi="Arial" w:cs="Arial"/>
          <w:b/>
          <w:sz w:val="20"/>
        </w:rPr>
        <w:t>C</w:t>
      </w:r>
      <w:r w:rsidRPr="000043F0">
        <w:rPr>
          <w:rFonts w:ascii="Arial" w:hAnsi="Arial" w:cs="Arial"/>
          <w:b/>
          <w:sz w:val="20"/>
        </w:rPr>
        <w:t xml:space="preserve"> – </w:t>
      </w:r>
      <w:r>
        <w:rPr>
          <w:rFonts w:ascii="Arial" w:hAnsi="Arial" w:cs="Arial"/>
          <w:b/>
          <w:sz w:val="20"/>
        </w:rPr>
        <w:t>Digitally Controlled Oscillator w/ Debugging Instrumentation</w:t>
      </w:r>
    </w:p>
    <w:p w14:paraId="005FA8DC" w14:textId="77777777" w:rsidR="00DD4E87" w:rsidRPr="002213A4" w:rsidRDefault="007449E5" w:rsidP="002213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DD4E87" w:rsidRPr="002213A4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DD4E87" w:rsidRPr="002213A4">
        <w:rPr>
          <w:rFonts w:ascii="Arial" w:hAnsi="Arial" w:cs="Arial"/>
          <w:b/>
          <w:sz w:val="20"/>
        </w:rPr>
        <w:t xml:space="preserve">  </w:t>
      </w:r>
      <w:r w:rsidR="002213A4" w:rsidRPr="002213A4">
        <w:rPr>
          <w:rFonts w:ascii="Arial" w:hAnsi="Arial" w:cs="Arial"/>
          <w:b/>
          <w:sz w:val="20"/>
        </w:rPr>
        <w:t>O</w:t>
      </w:r>
      <w:r w:rsidR="00DD4E87" w:rsidRPr="002213A4">
        <w:rPr>
          <w:rFonts w:ascii="Arial" w:hAnsi="Arial" w:cs="Arial"/>
          <w:b/>
          <w:sz w:val="20"/>
        </w:rPr>
        <w:t xml:space="preserve">scillator </w:t>
      </w:r>
      <w:r w:rsidR="00D4012F" w:rsidRPr="002213A4">
        <w:rPr>
          <w:rFonts w:ascii="Arial" w:hAnsi="Arial" w:cs="Arial"/>
          <w:b/>
          <w:sz w:val="20"/>
        </w:rPr>
        <w:t xml:space="preserve">w/ Systick and Software Debug </w:t>
      </w:r>
      <w:r w:rsidR="002213A4" w:rsidRPr="002213A4">
        <w:rPr>
          <w:rFonts w:ascii="Arial" w:hAnsi="Arial" w:cs="Arial"/>
          <w:b/>
          <w:sz w:val="20"/>
        </w:rPr>
        <w:t>Source</w:t>
      </w:r>
      <w:r w:rsidR="00D4012F" w:rsidRPr="002213A4">
        <w:rPr>
          <w:rFonts w:ascii="Arial" w:hAnsi="Arial" w:cs="Arial"/>
          <w:b/>
          <w:sz w:val="20"/>
        </w:rPr>
        <w:t xml:space="preserve"> (Digital_Oscillator_SysTick.c)</w:t>
      </w:r>
    </w:p>
    <w:p w14:paraId="70DDC00F" w14:textId="77777777" w:rsidR="002213A4" w:rsidRPr="00C761FC" w:rsidRDefault="002213A4" w:rsidP="002213A4">
      <w:pPr>
        <w:ind w:firstLine="360"/>
        <w:rPr>
          <w:rFonts w:ascii="Arial" w:hAnsi="Arial" w:cs="Arial"/>
          <w:b/>
          <w:sz w:val="20"/>
        </w:rPr>
      </w:pPr>
      <w:r w:rsidRPr="00C761FC">
        <w:rPr>
          <w:rFonts w:ascii="Arial" w:hAnsi="Arial" w:cs="Arial"/>
          <w:b/>
          <w:sz w:val="20"/>
        </w:rPr>
        <w:t>All function</w:t>
      </w:r>
      <w:r>
        <w:rPr>
          <w:rFonts w:ascii="Arial" w:hAnsi="Arial" w:cs="Arial"/>
          <w:b/>
          <w:sz w:val="20"/>
        </w:rPr>
        <w:t>s</w:t>
      </w:r>
      <w:r w:rsidRPr="00C761FC">
        <w:rPr>
          <w:rFonts w:ascii="Arial" w:hAnsi="Arial" w:cs="Arial"/>
          <w:b/>
          <w:sz w:val="20"/>
        </w:rPr>
        <w:t xml:space="preserve"> implemented</w:t>
      </w:r>
    </w:p>
    <w:p w14:paraId="061DEBE0" w14:textId="77777777" w:rsidR="002213A4" w:rsidRDefault="002213A4" w:rsidP="002213A4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Clock source other than default 3 MHz bus clock used</w:t>
      </w:r>
    </w:p>
    <w:p w14:paraId="44EEABF1" w14:textId="77777777" w:rsidR="002213A4" w:rsidRDefault="002213A4" w:rsidP="002213A4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Delay subroutine implemented using SYSTICK</w:t>
      </w:r>
    </w:p>
    <w:p w14:paraId="134725E7" w14:textId="77777777" w:rsidR="002213A4" w:rsidRDefault="002213A4" w:rsidP="002213A4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Debug_Init ()</w:t>
      </w:r>
    </w:p>
    <w:p w14:paraId="2B85D13B" w14:textId="77777777" w:rsidR="002213A4" w:rsidRDefault="002213A4" w:rsidP="002213A4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Debug_Capture ()</w:t>
      </w:r>
    </w:p>
    <w:p w14:paraId="47B894C2" w14:textId="77777777" w:rsidR="002213A4" w:rsidRPr="00D4012F" w:rsidRDefault="002213A4" w:rsidP="002213A4">
      <w:pPr>
        <w:pStyle w:val="ListParagraph"/>
        <w:numPr>
          <w:ilvl w:val="0"/>
          <w:numId w:val="10"/>
        </w:num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In </w:t>
      </w:r>
      <w:r w:rsidRPr="00D4012F">
        <w:rPr>
          <w:rFonts w:ascii="Arial" w:hAnsi="Arial" w:cs="Arial"/>
          <w:sz w:val="20"/>
        </w:rPr>
        <w:t>main( )</w:t>
      </w:r>
      <w:r>
        <w:rPr>
          <w:rFonts w:ascii="Arial" w:hAnsi="Arial" w:cs="Arial"/>
          <w:sz w:val="20"/>
        </w:rPr>
        <w:t xml:space="preserve">  functions used to create oscillator and capture debugging information</w:t>
      </w:r>
    </w:p>
    <w:p w14:paraId="0F2FA587" w14:textId="77777777" w:rsidR="002213A4" w:rsidRPr="00DD4E87" w:rsidRDefault="002213A4" w:rsidP="002213A4">
      <w:pPr>
        <w:pStyle w:val="ListParagraph"/>
        <w:ind w:left="360"/>
        <w:rPr>
          <w:rFonts w:ascii="Arial" w:hAnsi="Arial" w:cs="Arial"/>
          <w:b/>
          <w:sz w:val="20"/>
        </w:rPr>
      </w:pPr>
    </w:p>
    <w:p w14:paraId="31EDF7B9" w14:textId="77777777" w:rsidR="002213A4" w:rsidRDefault="007449E5" w:rsidP="002213A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2213A4" w:rsidRPr="002213A4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2213A4" w:rsidRPr="002213A4">
        <w:rPr>
          <w:rFonts w:ascii="Arial" w:hAnsi="Arial" w:cs="Arial"/>
          <w:b/>
          <w:sz w:val="20"/>
        </w:rPr>
        <w:t xml:space="preserve">  </w:t>
      </w:r>
      <w:r w:rsidR="00341CC8">
        <w:rPr>
          <w:rFonts w:ascii="Arial" w:hAnsi="Arial" w:cs="Arial"/>
          <w:b/>
          <w:sz w:val="20"/>
        </w:rPr>
        <w:t xml:space="preserve">5 </w:t>
      </w:r>
      <w:r w:rsidR="002213A4">
        <w:rPr>
          <w:rFonts w:ascii="Arial" w:hAnsi="Arial" w:cs="Arial"/>
          <w:b/>
          <w:sz w:val="20"/>
        </w:rPr>
        <w:t>Oscilloscope measurements of period (</w:t>
      </w:r>
      <w:r w:rsidR="002213A4" w:rsidRPr="002213A4">
        <w:rPr>
          <w:rFonts w:ascii="Arial" w:hAnsi="Arial" w:cs="Arial"/>
          <w:b/>
          <w:i/>
          <w:sz w:val="20"/>
        </w:rPr>
        <w:t>f</w:t>
      </w:r>
      <w:r w:rsidR="002213A4">
        <w:rPr>
          <w:rFonts w:ascii="Arial" w:hAnsi="Arial" w:cs="Arial"/>
          <w:b/>
          <w:sz w:val="20"/>
        </w:rPr>
        <w:t xml:space="preserve"> = 8Hz) using C/Assembly Delay subroutine</w:t>
      </w:r>
    </w:p>
    <w:p w14:paraId="11453938" w14:textId="77777777" w:rsidR="002213A4" w:rsidRDefault="002213A4" w:rsidP="002213A4">
      <w:pPr>
        <w:pStyle w:val="ListParagraph"/>
        <w:ind w:left="360"/>
        <w:jc w:val="center"/>
        <w:rPr>
          <w:rFonts w:ascii="Arial" w:hAnsi="Arial" w:cs="Arial"/>
          <w:b/>
          <w:sz w:val="20"/>
        </w:rPr>
      </w:pPr>
    </w:p>
    <w:p w14:paraId="27B0D7FC" w14:textId="77777777" w:rsidR="002213A4" w:rsidRPr="00C761FC" w:rsidRDefault="00341CC8" w:rsidP="002213A4">
      <w:pPr>
        <w:pStyle w:val="ListParagraph"/>
        <w:ind w:left="360"/>
        <w:jc w:val="center"/>
        <w:rPr>
          <w:rFonts w:ascii="Arial" w:hAnsi="Arial" w:cs="Arial"/>
          <w:b/>
          <w:sz w:val="20"/>
        </w:rPr>
      </w:pPr>
      <w:r w:rsidRPr="00C761FC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704A3C2" wp14:editId="44E3EA30">
                <wp:simplePos x="0" y="0"/>
                <wp:positionH relativeFrom="margin">
                  <wp:align>left</wp:align>
                </wp:positionH>
                <wp:positionV relativeFrom="paragraph">
                  <wp:posOffset>50165</wp:posOffset>
                </wp:positionV>
                <wp:extent cx="5845175" cy="1746885"/>
                <wp:effectExtent l="0" t="0" r="22225" b="2476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5175" cy="174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255"/>
                              <w:gridCol w:w="2610"/>
                              <w:gridCol w:w="5028"/>
                            </w:tblGrid>
                            <w:tr w:rsidR="002C5738" w14:paraId="2DCC4173" w14:textId="77777777" w:rsidTr="002C5738">
                              <w:tc>
                                <w:tcPr>
                                  <w:tcW w:w="1255" w:type="dxa"/>
                                </w:tcPr>
                                <w:p w14:paraId="06C2B613" w14:textId="55F403AD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Reading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76CFB71D" w14:textId="6B9B50AD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period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 w:val="restart"/>
                                </w:tcPr>
                                <w:p w14:paraId="19B0C6ED" w14:textId="3127A406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noProof/>
                                      <w:sz w:val="18"/>
                                    </w:rPr>
                                    <w:drawing>
                                      <wp:inline distT="0" distB="0" distL="0" distR="0" wp14:anchorId="58CC4CE6" wp14:editId="5A62FDB9">
                                        <wp:extent cx="2195195" cy="1646555"/>
                                        <wp:effectExtent l="0" t="0" r="0" b="0"/>
                                        <wp:docPr id="13" name="Picture 1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" name="20180206_170356.jpg"/>
                                                <pic:cNvPicPr/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95195" cy="16465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2C5738" w14:paraId="0CB615FB" w14:textId="77777777" w:rsidTr="002C5738">
                              <w:tc>
                                <w:tcPr>
                                  <w:tcW w:w="1255" w:type="dxa"/>
                                </w:tcPr>
                                <w:p w14:paraId="0FF799F8" w14:textId="0C7D4ED2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28DA739F" w14:textId="417BB0C8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124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5F925AE6" w14:textId="77777777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C5738" w14:paraId="3F3B5AAB" w14:textId="77777777" w:rsidTr="002C5738">
                              <w:tc>
                                <w:tcPr>
                                  <w:tcW w:w="1255" w:type="dxa"/>
                                </w:tcPr>
                                <w:p w14:paraId="4075EB4A" w14:textId="3E458CB4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06D05D10" w14:textId="2AA96875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124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028EE6DD" w14:textId="77777777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C5738" w14:paraId="40ECB93D" w14:textId="77777777" w:rsidTr="002C5738">
                              <w:tc>
                                <w:tcPr>
                                  <w:tcW w:w="1255" w:type="dxa"/>
                                </w:tcPr>
                                <w:p w14:paraId="6312164E" w14:textId="0D33BAFF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47EEAA6B" w14:textId="017A35BF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125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2A0C9CEB" w14:textId="77777777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C5738" w14:paraId="542EEB4D" w14:textId="77777777" w:rsidTr="002C5738">
                              <w:tc>
                                <w:tcPr>
                                  <w:tcW w:w="1255" w:type="dxa"/>
                                </w:tcPr>
                                <w:p w14:paraId="548B3924" w14:textId="149987CE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7C1C0E10" w14:textId="1D100DB3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124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5B5482E8" w14:textId="77777777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C5738" w14:paraId="4FBE9778" w14:textId="77777777" w:rsidTr="002C5738">
                              <w:tc>
                                <w:tcPr>
                                  <w:tcW w:w="1255" w:type="dxa"/>
                                </w:tcPr>
                                <w:p w14:paraId="2705CDD4" w14:textId="60FBA208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24B6043A" w14:textId="4548D55B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124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75CCE01C" w14:textId="77777777" w:rsidR="002C5738" w:rsidRDefault="002C5738" w:rsidP="00341CC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BD7186B" w14:textId="62923421" w:rsidR="00341CC8" w:rsidRPr="00C761FC" w:rsidRDefault="00341CC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04A3C2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0;margin-top:3.95pt;width:460.25pt;height:137.55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255"/>
                        <w:gridCol w:w="2610"/>
                        <w:gridCol w:w="5028"/>
                      </w:tblGrid>
                      <w:tr w:rsidR="002C5738" w14:paraId="2DCC4173" w14:textId="77777777" w:rsidTr="002C5738">
                        <w:tc>
                          <w:tcPr>
                            <w:tcW w:w="1255" w:type="dxa"/>
                          </w:tcPr>
                          <w:p w14:paraId="06C2B613" w14:textId="55F403AD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Reading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76CFB71D" w14:textId="6B9B50AD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period</w:t>
                            </w:r>
                          </w:p>
                        </w:tc>
                        <w:tc>
                          <w:tcPr>
                            <w:tcW w:w="5028" w:type="dxa"/>
                            <w:vMerge w:val="restart"/>
                          </w:tcPr>
                          <w:p w14:paraId="19B0C6ED" w14:textId="3127A406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noProof/>
                                <w:sz w:val="18"/>
                              </w:rPr>
                              <w:drawing>
                                <wp:inline distT="0" distB="0" distL="0" distR="0" wp14:anchorId="58CC4CE6" wp14:editId="5A62FDB9">
                                  <wp:extent cx="2195195" cy="1646555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20180206_170356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5195" cy="16465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2C5738" w14:paraId="0CB615FB" w14:textId="77777777" w:rsidTr="002C5738">
                        <w:tc>
                          <w:tcPr>
                            <w:tcW w:w="1255" w:type="dxa"/>
                          </w:tcPr>
                          <w:p w14:paraId="0FF799F8" w14:textId="0C7D4ED2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28DA739F" w14:textId="417BB0C8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124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5F925AE6" w14:textId="77777777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  <w:tr w:rsidR="002C5738" w14:paraId="3F3B5AAB" w14:textId="77777777" w:rsidTr="002C5738">
                        <w:tc>
                          <w:tcPr>
                            <w:tcW w:w="1255" w:type="dxa"/>
                          </w:tcPr>
                          <w:p w14:paraId="4075EB4A" w14:textId="3E458CB4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06D05D10" w14:textId="2AA96875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124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028EE6DD" w14:textId="77777777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  <w:tr w:rsidR="002C5738" w14:paraId="40ECB93D" w14:textId="77777777" w:rsidTr="002C5738">
                        <w:tc>
                          <w:tcPr>
                            <w:tcW w:w="1255" w:type="dxa"/>
                          </w:tcPr>
                          <w:p w14:paraId="6312164E" w14:textId="0D33BAFF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47EEAA6B" w14:textId="017A35BF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125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2A0C9CEB" w14:textId="77777777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  <w:tr w:rsidR="002C5738" w14:paraId="542EEB4D" w14:textId="77777777" w:rsidTr="002C5738">
                        <w:tc>
                          <w:tcPr>
                            <w:tcW w:w="1255" w:type="dxa"/>
                          </w:tcPr>
                          <w:p w14:paraId="548B3924" w14:textId="149987CE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7C1C0E10" w14:textId="1D100DB3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124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5B5482E8" w14:textId="77777777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  <w:tr w:rsidR="002C5738" w14:paraId="4FBE9778" w14:textId="77777777" w:rsidTr="002C5738">
                        <w:tc>
                          <w:tcPr>
                            <w:tcW w:w="1255" w:type="dxa"/>
                          </w:tcPr>
                          <w:p w14:paraId="2705CDD4" w14:textId="60FBA208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24B6043A" w14:textId="4548D55B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124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75CCE01C" w14:textId="77777777" w:rsidR="002C5738" w:rsidRDefault="002C573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BD7186B" w14:textId="62923421" w:rsidR="00341CC8" w:rsidRPr="00C761FC" w:rsidRDefault="00341CC8" w:rsidP="00341CC8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65AB2B1" w14:textId="77777777" w:rsidR="00341CC8" w:rsidRPr="00DD4E87" w:rsidRDefault="00341CC8" w:rsidP="00341CC8">
      <w:pPr>
        <w:pStyle w:val="ListParagraph"/>
        <w:ind w:left="360"/>
        <w:rPr>
          <w:rFonts w:ascii="Arial" w:hAnsi="Arial" w:cs="Arial"/>
          <w:b/>
          <w:sz w:val="20"/>
        </w:rPr>
      </w:pPr>
    </w:p>
    <w:p w14:paraId="20860978" w14:textId="77777777" w:rsidR="00341CC8" w:rsidRDefault="007449E5" w:rsidP="00341CC8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341CC8" w:rsidRPr="002213A4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341CC8" w:rsidRPr="002213A4">
        <w:rPr>
          <w:rFonts w:ascii="Arial" w:hAnsi="Arial" w:cs="Arial"/>
          <w:b/>
          <w:sz w:val="20"/>
        </w:rPr>
        <w:t xml:space="preserve">  </w:t>
      </w:r>
      <w:r w:rsidR="00341CC8">
        <w:rPr>
          <w:rFonts w:ascii="Arial" w:hAnsi="Arial" w:cs="Arial"/>
          <w:b/>
          <w:sz w:val="20"/>
        </w:rPr>
        <w:t>5 Oscilloscope measurements of period (</w:t>
      </w:r>
      <w:r w:rsidR="00341CC8" w:rsidRPr="002213A4">
        <w:rPr>
          <w:rFonts w:ascii="Arial" w:hAnsi="Arial" w:cs="Arial"/>
          <w:b/>
          <w:i/>
          <w:sz w:val="20"/>
        </w:rPr>
        <w:t>f</w:t>
      </w:r>
      <w:r w:rsidR="00341CC8">
        <w:rPr>
          <w:rFonts w:ascii="Arial" w:hAnsi="Arial" w:cs="Arial"/>
          <w:b/>
          <w:sz w:val="20"/>
        </w:rPr>
        <w:t xml:space="preserve"> = 8Hz) using Systick subroutine</w:t>
      </w:r>
    </w:p>
    <w:p w14:paraId="5125F9EA" w14:textId="77777777" w:rsidR="00C761FC" w:rsidRPr="00DD4E87" w:rsidRDefault="00341CC8" w:rsidP="00DD4E87">
      <w:pPr>
        <w:rPr>
          <w:rFonts w:ascii="Arial" w:hAnsi="Arial" w:cs="Arial"/>
          <w:b/>
          <w:sz w:val="20"/>
        </w:rPr>
      </w:pPr>
      <w:r w:rsidRPr="00C761FC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7B6B866" wp14:editId="7F7ADD7D">
                <wp:simplePos x="0" y="0"/>
                <wp:positionH relativeFrom="margin">
                  <wp:align>left</wp:align>
                </wp:positionH>
                <wp:positionV relativeFrom="paragraph">
                  <wp:posOffset>15240</wp:posOffset>
                </wp:positionV>
                <wp:extent cx="5845175" cy="1698625"/>
                <wp:effectExtent l="0" t="0" r="22225" b="15875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5175" cy="169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255"/>
                              <w:gridCol w:w="2610"/>
                              <w:gridCol w:w="5028"/>
                            </w:tblGrid>
                            <w:tr w:rsidR="002C5738" w14:paraId="3E398B36" w14:textId="77777777" w:rsidTr="006B133B">
                              <w:tc>
                                <w:tcPr>
                                  <w:tcW w:w="1255" w:type="dxa"/>
                                </w:tcPr>
                                <w:p w14:paraId="56E5E7DF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Reading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4CFD3279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period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 w:val="restart"/>
                                </w:tcPr>
                                <w:p w14:paraId="28862B58" w14:textId="45FD63CE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noProof/>
                                      <w:sz w:val="18"/>
                                    </w:rPr>
                                    <w:drawing>
                                      <wp:inline distT="0" distB="0" distL="0" distR="0" wp14:anchorId="24EA9D52" wp14:editId="6E5E7BF4">
                                        <wp:extent cx="2131060" cy="1598295"/>
                                        <wp:effectExtent l="0" t="0" r="2540" b="1905"/>
                                        <wp:docPr id="15" name="Picture 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5" name="20180206_171815.jpg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31060" cy="15982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2C5738" w14:paraId="4F8619F1" w14:textId="77777777" w:rsidTr="006B133B">
                              <w:tc>
                                <w:tcPr>
                                  <w:tcW w:w="1255" w:type="dxa"/>
                                </w:tcPr>
                                <w:p w14:paraId="409E71F4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19868798" w14:textId="213D31A8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125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590C7F8D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C5738" w14:paraId="605D0477" w14:textId="77777777" w:rsidTr="006B133B">
                              <w:tc>
                                <w:tcPr>
                                  <w:tcW w:w="1255" w:type="dxa"/>
                                </w:tcPr>
                                <w:p w14:paraId="669E0498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57233773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124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7D1316C2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C5738" w14:paraId="42618D59" w14:textId="77777777" w:rsidTr="006B133B">
                              <w:tc>
                                <w:tcPr>
                                  <w:tcW w:w="1255" w:type="dxa"/>
                                </w:tcPr>
                                <w:p w14:paraId="6B8129F6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5533AF50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125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3AD96E19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C5738" w14:paraId="7AC9469E" w14:textId="77777777" w:rsidTr="006B133B">
                              <w:tc>
                                <w:tcPr>
                                  <w:tcW w:w="1255" w:type="dxa"/>
                                </w:tcPr>
                                <w:p w14:paraId="33786820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2D3F5078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124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70FED1F3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C5738" w14:paraId="3748F764" w14:textId="77777777" w:rsidTr="006B133B">
                              <w:tc>
                                <w:tcPr>
                                  <w:tcW w:w="1255" w:type="dxa"/>
                                </w:tcPr>
                                <w:p w14:paraId="16A7189B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610" w:type="dxa"/>
                                </w:tcPr>
                                <w:p w14:paraId="2367B9DE" w14:textId="6C9D42EC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  <w:t>125 ms</w:t>
                                  </w:r>
                                </w:p>
                              </w:tc>
                              <w:tc>
                                <w:tcPr>
                                  <w:tcW w:w="5028" w:type="dxa"/>
                                  <w:vMerge/>
                                </w:tcPr>
                                <w:p w14:paraId="5D523F08" w14:textId="77777777" w:rsidR="002C5738" w:rsidRDefault="002C5738" w:rsidP="002C5738">
                                  <w:pPr>
                                    <w:rPr>
                                      <w:rFonts w:ascii="Calibri" w:hAnsi="Calibri" w:cs="Calibr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54776DF" w14:textId="77777777" w:rsidR="002C5738" w:rsidRPr="00C761FC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  <w:p w14:paraId="000C77A5" w14:textId="77777777" w:rsidR="00341CC8" w:rsidRDefault="00341CC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  <w:p w14:paraId="7956B647" w14:textId="77777777" w:rsidR="00341CC8" w:rsidRDefault="00341CC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  <w:p w14:paraId="0E9BAA9F" w14:textId="77777777" w:rsidR="00341CC8" w:rsidRPr="00C761FC" w:rsidRDefault="00341CC8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B866" id="_x0000_s1028" type="#_x0000_t202" style="position:absolute;margin-left:0;margin-top:1.2pt;width:460.25pt;height:133.75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255"/>
                        <w:gridCol w:w="2610"/>
                        <w:gridCol w:w="5028"/>
                      </w:tblGrid>
                      <w:tr w:rsidR="002C5738" w14:paraId="3E398B36" w14:textId="77777777" w:rsidTr="006B133B">
                        <w:tc>
                          <w:tcPr>
                            <w:tcW w:w="1255" w:type="dxa"/>
                          </w:tcPr>
                          <w:p w14:paraId="56E5E7DF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Reading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4CFD3279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period</w:t>
                            </w:r>
                          </w:p>
                        </w:tc>
                        <w:tc>
                          <w:tcPr>
                            <w:tcW w:w="5028" w:type="dxa"/>
                            <w:vMerge w:val="restart"/>
                          </w:tcPr>
                          <w:p w14:paraId="28862B58" w14:textId="45FD63CE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noProof/>
                                <w:sz w:val="18"/>
                              </w:rPr>
                              <w:drawing>
                                <wp:inline distT="0" distB="0" distL="0" distR="0" wp14:anchorId="24EA9D52" wp14:editId="6E5E7BF4">
                                  <wp:extent cx="2131060" cy="1598295"/>
                                  <wp:effectExtent l="0" t="0" r="2540" b="190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20180206_171815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1060" cy="1598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2C5738" w14:paraId="4F8619F1" w14:textId="77777777" w:rsidTr="006B133B">
                        <w:tc>
                          <w:tcPr>
                            <w:tcW w:w="1255" w:type="dxa"/>
                          </w:tcPr>
                          <w:p w14:paraId="409E71F4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19868798" w14:textId="213D31A8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125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590C7F8D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  <w:tr w:rsidR="002C5738" w14:paraId="605D0477" w14:textId="77777777" w:rsidTr="006B133B">
                        <w:tc>
                          <w:tcPr>
                            <w:tcW w:w="1255" w:type="dxa"/>
                          </w:tcPr>
                          <w:p w14:paraId="669E0498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57233773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124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7D1316C2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  <w:tr w:rsidR="002C5738" w14:paraId="42618D59" w14:textId="77777777" w:rsidTr="006B133B">
                        <w:tc>
                          <w:tcPr>
                            <w:tcW w:w="1255" w:type="dxa"/>
                          </w:tcPr>
                          <w:p w14:paraId="6B8129F6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5533AF50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125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3AD96E19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  <w:tr w:rsidR="002C5738" w14:paraId="7AC9469E" w14:textId="77777777" w:rsidTr="006B133B">
                        <w:tc>
                          <w:tcPr>
                            <w:tcW w:w="1255" w:type="dxa"/>
                          </w:tcPr>
                          <w:p w14:paraId="33786820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2D3F5078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124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70FED1F3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  <w:tr w:rsidR="002C5738" w14:paraId="3748F764" w14:textId="77777777" w:rsidTr="006B133B">
                        <w:tc>
                          <w:tcPr>
                            <w:tcW w:w="1255" w:type="dxa"/>
                          </w:tcPr>
                          <w:p w14:paraId="16A7189B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610" w:type="dxa"/>
                          </w:tcPr>
                          <w:p w14:paraId="2367B9DE" w14:textId="6C9D42EC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125 ms</w:t>
                            </w:r>
                          </w:p>
                        </w:tc>
                        <w:tc>
                          <w:tcPr>
                            <w:tcW w:w="5028" w:type="dxa"/>
                            <w:vMerge/>
                          </w:tcPr>
                          <w:p w14:paraId="5D523F08" w14:textId="77777777" w:rsidR="002C5738" w:rsidRDefault="002C5738" w:rsidP="002C573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54776DF" w14:textId="77777777" w:rsidR="002C5738" w:rsidRPr="00C761FC" w:rsidRDefault="002C5738" w:rsidP="002C5738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</w:p>
                    <w:p w14:paraId="000C77A5" w14:textId="77777777" w:rsidR="00341CC8" w:rsidRDefault="00341CC8" w:rsidP="00341CC8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</w:p>
                    <w:p w14:paraId="7956B647" w14:textId="77777777" w:rsidR="00341CC8" w:rsidRDefault="00341CC8" w:rsidP="00341CC8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</w:p>
                    <w:p w14:paraId="0E9BAA9F" w14:textId="77777777" w:rsidR="00341CC8" w:rsidRPr="00C761FC" w:rsidRDefault="00341CC8" w:rsidP="00341CC8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8F15E20" w14:textId="77777777" w:rsidR="00341CC8" w:rsidRDefault="007449E5" w:rsidP="00341CC8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341CC8" w:rsidRPr="002213A4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341CC8" w:rsidRPr="002213A4">
        <w:rPr>
          <w:rFonts w:ascii="Arial" w:hAnsi="Arial" w:cs="Arial"/>
          <w:b/>
          <w:sz w:val="20"/>
        </w:rPr>
        <w:t xml:space="preserve">  </w:t>
      </w:r>
      <w:r w:rsidR="00341CC8">
        <w:rPr>
          <w:rFonts w:ascii="Arial" w:hAnsi="Arial" w:cs="Arial"/>
          <w:b/>
          <w:sz w:val="20"/>
        </w:rPr>
        <w:t>Estimation of Software Debugging Overhead</w:t>
      </w:r>
    </w:p>
    <w:p w14:paraId="1EB4BC7B" w14:textId="77777777" w:rsidR="00341CC8" w:rsidRPr="00341CC8" w:rsidRDefault="00341CC8" w:rsidP="00341CC8">
      <w:pPr>
        <w:rPr>
          <w:rFonts w:ascii="Arial" w:hAnsi="Arial" w:cs="Arial"/>
          <w:b/>
          <w:sz w:val="20"/>
        </w:rPr>
      </w:pPr>
      <w:r w:rsidRPr="00C761FC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FDE5C8D" wp14:editId="30915F1F">
                <wp:simplePos x="0" y="0"/>
                <wp:positionH relativeFrom="margin">
                  <wp:align>left</wp:align>
                </wp:positionH>
                <wp:positionV relativeFrom="paragraph">
                  <wp:posOffset>42232</wp:posOffset>
                </wp:positionV>
                <wp:extent cx="5845175" cy="1528445"/>
                <wp:effectExtent l="0" t="0" r="22225" b="1460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5175" cy="152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71B8A" w14:textId="55071919" w:rsidR="00341CC8" w:rsidRPr="00C761FC" w:rsidRDefault="00410765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56 instructions * 2 = 112</w:t>
                            </w:r>
                            <w:r w:rsidR="00365D39">
                              <w:rPr>
                                <w:rFonts w:ascii="Calibri" w:hAnsi="Calibri" w:cs="Calibri"/>
                                <w:sz w:val="18"/>
                              </w:rPr>
                              <w:t xml:space="preserve"> cycles -&gt; 20.833 * 112 = 2333.3 ns = 2.33 ms overhead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5C8D" id="_x0000_s1029" type="#_x0000_t202" style="position:absolute;margin-left:0;margin-top:3.35pt;width:460.25pt;height:120.35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">
                <v:textbox>
                  <w:txbxContent>
                    <w:p w14:paraId="20D71B8A" w14:textId="55071919" w:rsidR="00341CC8" w:rsidRPr="00C761FC" w:rsidRDefault="00410765" w:rsidP="00341CC8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>
                        <w:rPr>
                          <w:rFonts w:ascii="Calibri" w:hAnsi="Calibri" w:cs="Calibri"/>
                          <w:sz w:val="18"/>
                        </w:rPr>
                        <w:t>56 instructions * 2 = 112</w:t>
                      </w:r>
                      <w:r w:rsidR="00365D39">
                        <w:rPr>
                          <w:rFonts w:ascii="Calibri" w:hAnsi="Calibri" w:cs="Calibri"/>
                          <w:sz w:val="18"/>
                        </w:rPr>
                        <w:t xml:space="preserve"> cycles -&gt; 20.833 * 112 = 2333.3 ns = 2.33 ms overhead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AF7FC5" w14:textId="77777777" w:rsidR="00341CC8" w:rsidRDefault="00341CC8" w:rsidP="00341CC8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65C56E2C" w14:textId="77777777" w:rsidR="00341CC8" w:rsidRDefault="00341CC8" w:rsidP="00341CC8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6220845F" w14:textId="77777777" w:rsidR="00341CC8" w:rsidRDefault="00341CC8" w:rsidP="00341CC8">
      <w:pPr>
        <w:pStyle w:val="ListParagraph"/>
        <w:ind w:left="360"/>
        <w:rPr>
          <w:rFonts w:ascii="Arial" w:hAnsi="Arial" w:cs="Arial"/>
          <w:b/>
          <w:sz w:val="20"/>
        </w:rPr>
      </w:pPr>
    </w:p>
    <w:p w14:paraId="14830A0E" w14:textId="77777777" w:rsidR="00341CC8" w:rsidRDefault="00341CC8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br w:type="page"/>
      </w:r>
    </w:p>
    <w:p w14:paraId="022570E3" w14:textId="77777777" w:rsidR="00341CC8" w:rsidRDefault="007449E5" w:rsidP="00341CC8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lastRenderedPageBreak/>
        <w:t>10</w:t>
      </w:r>
      <w:r w:rsidR="00341CC8" w:rsidRPr="002213A4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341CC8" w:rsidRPr="002213A4">
        <w:rPr>
          <w:rFonts w:ascii="Arial" w:hAnsi="Arial" w:cs="Arial"/>
          <w:b/>
          <w:sz w:val="20"/>
        </w:rPr>
        <w:t xml:space="preserve">  </w:t>
      </w:r>
      <w:r w:rsidR="00341CC8">
        <w:rPr>
          <w:rFonts w:ascii="Arial" w:hAnsi="Arial" w:cs="Arial"/>
          <w:b/>
          <w:sz w:val="20"/>
        </w:rPr>
        <w:t>Digtally Controlled Oscillator Operating at 8 Hz with heartbeat</w:t>
      </w:r>
    </w:p>
    <w:p w14:paraId="716877F9" w14:textId="77777777" w:rsidR="00341CC8" w:rsidRPr="00341CC8" w:rsidRDefault="00341CC8" w:rsidP="00341CC8">
      <w:pPr>
        <w:rPr>
          <w:rFonts w:ascii="Arial" w:hAnsi="Arial" w:cs="Arial"/>
          <w:b/>
          <w:sz w:val="20"/>
        </w:rPr>
      </w:pPr>
      <w:r w:rsidRPr="00C761FC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3FAF031" wp14:editId="401E76A1">
                <wp:simplePos x="0" y="0"/>
                <wp:positionH relativeFrom="margin">
                  <wp:align>left</wp:align>
                </wp:positionH>
                <wp:positionV relativeFrom="paragraph">
                  <wp:posOffset>39370</wp:posOffset>
                </wp:positionV>
                <wp:extent cx="5845175" cy="3056890"/>
                <wp:effectExtent l="0" t="0" r="22225" b="1016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5175" cy="3056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222DD" w14:textId="780938FB" w:rsidR="00341CC8" w:rsidRPr="00C761FC" w:rsidRDefault="008B015B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noProof/>
                                <w:sz w:val="18"/>
                              </w:rPr>
                              <w:drawing>
                                <wp:inline distT="0" distB="0" distL="0" distR="0" wp14:anchorId="14DBF28B" wp14:editId="68EFBEBB">
                                  <wp:extent cx="3942080" cy="2956560"/>
                                  <wp:effectExtent l="0" t="0" r="127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20180206_174614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42080" cy="29565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F031" id="_x0000_s1030" type="#_x0000_t202" style="position:absolute;margin-left:0;margin-top:3.1pt;width:460.25pt;height:240.7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">
                <v:textbox>
                  <w:txbxContent>
                    <w:p w14:paraId="277222DD" w14:textId="780938FB" w:rsidR="00341CC8" w:rsidRPr="00C761FC" w:rsidRDefault="008B015B" w:rsidP="00341CC8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>
                        <w:rPr>
                          <w:rFonts w:ascii="Calibri" w:hAnsi="Calibri" w:cs="Calibri"/>
                          <w:noProof/>
                          <w:sz w:val="18"/>
                        </w:rPr>
                        <w:drawing>
                          <wp:inline distT="0" distB="0" distL="0" distR="0" wp14:anchorId="14DBF28B" wp14:editId="68EFBEBB">
                            <wp:extent cx="3942080" cy="2956560"/>
                            <wp:effectExtent l="0" t="0" r="127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20180206_174614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42080" cy="29565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CF7E8C" w14:textId="77777777" w:rsidR="00341CC8" w:rsidRDefault="00341CC8" w:rsidP="00341CC8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6636B1C6" w14:textId="77777777" w:rsidR="00341CC8" w:rsidRDefault="00341CC8" w:rsidP="00341CC8">
      <w:pPr>
        <w:pStyle w:val="ListParagraph"/>
        <w:ind w:left="1440"/>
        <w:rPr>
          <w:rFonts w:ascii="Arial" w:hAnsi="Arial" w:cs="Arial"/>
          <w:b/>
          <w:sz w:val="20"/>
        </w:rPr>
      </w:pPr>
    </w:p>
    <w:p w14:paraId="5B4EEEDE" w14:textId="77777777" w:rsidR="00341CC8" w:rsidRDefault="00341CC8" w:rsidP="00341CC8">
      <w:pPr>
        <w:pStyle w:val="ListParagraph"/>
        <w:ind w:left="360"/>
        <w:rPr>
          <w:rFonts w:ascii="Arial" w:hAnsi="Arial" w:cs="Arial"/>
          <w:b/>
          <w:sz w:val="20"/>
        </w:rPr>
      </w:pPr>
    </w:p>
    <w:p w14:paraId="7E2E90BD" w14:textId="77777777" w:rsidR="00341CC8" w:rsidRDefault="00341CC8" w:rsidP="00341CC8">
      <w:pPr>
        <w:pStyle w:val="ListParagraph"/>
        <w:ind w:left="360"/>
        <w:rPr>
          <w:rFonts w:ascii="Arial" w:hAnsi="Arial" w:cs="Arial"/>
          <w:b/>
          <w:sz w:val="20"/>
        </w:rPr>
      </w:pPr>
    </w:p>
    <w:p w14:paraId="5B73978C" w14:textId="69A2BF0F" w:rsidR="00341CC8" w:rsidRDefault="002C5738" w:rsidP="00341CC8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0"/>
        </w:rPr>
      </w:pPr>
      <w:r w:rsidRPr="00C761FC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61F896C" wp14:editId="70C346E8">
                <wp:simplePos x="0" y="0"/>
                <wp:positionH relativeFrom="page">
                  <wp:posOffset>502920</wp:posOffset>
                </wp:positionH>
                <wp:positionV relativeFrom="paragraph">
                  <wp:posOffset>2532380</wp:posOffset>
                </wp:positionV>
                <wp:extent cx="6309360" cy="4434840"/>
                <wp:effectExtent l="0" t="0" r="15240" b="2286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9360" cy="4434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88D93" w14:textId="6C95F20A" w:rsidR="00341CC8" w:rsidRPr="00C761FC" w:rsidRDefault="008B015B" w:rsidP="00341CC8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18F288" wp14:editId="2210F8FE">
                                  <wp:extent cx="2865120" cy="4150360"/>
                                  <wp:effectExtent l="0" t="0" r="0" b="254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5120" cy="4150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C5738" w:rsidRPr="002C5738">
                              <w:rPr>
                                <w:noProof/>
                              </w:rPr>
                              <w:drawing>
                                <wp:inline distT="0" distB="0" distL="0" distR="0" wp14:anchorId="4F735A66" wp14:editId="1F443776">
                                  <wp:extent cx="3230880" cy="4250690"/>
                                  <wp:effectExtent l="0" t="0" r="762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30880" cy="4250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F896C" id="_x0000_s1031" type="#_x0000_t202" style="position:absolute;left:0;text-align:left;margin-left:39.6pt;margin-top:199.4pt;width:496.8pt;height:349.2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">
                <v:textbox>
                  <w:txbxContent>
                    <w:p w14:paraId="63F88D93" w14:textId="6C95F20A" w:rsidR="00341CC8" w:rsidRPr="00C761FC" w:rsidRDefault="008B015B" w:rsidP="00341CC8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18F288" wp14:editId="2210F8FE">
                            <wp:extent cx="2865120" cy="4150360"/>
                            <wp:effectExtent l="0" t="0" r="0" b="254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5120" cy="4150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C5738" w:rsidRPr="002C5738">
                        <w:drawing>
                          <wp:inline distT="0" distB="0" distL="0" distR="0" wp14:anchorId="4F735A66" wp14:editId="1F443776">
                            <wp:extent cx="3230880" cy="4250690"/>
                            <wp:effectExtent l="0" t="0" r="762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30880" cy="4250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449E5">
        <w:rPr>
          <w:rFonts w:ascii="Arial" w:hAnsi="Arial" w:cs="Arial"/>
          <w:sz w:val="20"/>
          <w:bdr w:val="single" w:sz="4" w:space="0" w:color="auto"/>
        </w:rPr>
        <w:t>5</w:t>
      </w:r>
      <w:r w:rsidR="00341CC8" w:rsidRPr="002213A4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341CC8" w:rsidRPr="002213A4">
        <w:rPr>
          <w:rFonts w:ascii="Arial" w:hAnsi="Arial" w:cs="Arial"/>
          <w:b/>
          <w:sz w:val="20"/>
        </w:rPr>
        <w:t xml:space="preserve">  </w:t>
      </w:r>
      <w:r w:rsidR="007E0754">
        <w:rPr>
          <w:rFonts w:ascii="Arial" w:hAnsi="Arial" w:cs="Arial"/>
          <w:b/>
          <w:sz w:val="20"/>
        </w:rPr>
        <w:t xml:space="preserve">Software Debug </w:t>
      </w:r>
      <w:r w:rsidR="00341CC8">
        <w:rPr>
          <w:rFonts w:ascii="Arial" w:hAnsi="Arial" w:cs="Arial"/>
          <w:b/>
          <w:sz w:val="20"/>
        </w:rPr>
        <w:t xml:space="preserve">Oscillator </w:t>
      </w:r>
    </w:p>
    <w:p w14:paraId="7C89BD7B" w14:textId="0E8433E9" w:rsidR="007E0754" w:rsidRDefault="007E0754">
      <w:pPr>
        <w:rPr>
          <w:rFonts w:ascii="Arial" w:hAnsi="Arial" w:cs="Arial"/>
          <w:b/>
          <w:sz w:val="20"/>
        </w:rPr>
      </w:pPr>
    </w:p>
    <w:p w14:paraId="4B371FE7" w14:textId="77777777" w:rsidR="007E0754" w:rsidRDefault="007449E5" w:rsidP="007E0754">
      <w:pPr>
        <w:pStyle w:val="ListParagraph"/>
        <w:numPr>
          <w:ilvl w:val="0"/>
          <w:numId w:val="12"/>
        </w:numPr>
        <w:rPr>
          <w:rFonts w:ascii="Arial" w:hAnsi="Arial" w:cs="Arial"/>
          <w:b/>
          <w:sz w:val="20"/>
        </w:rPr>
      </w:pPr>
      <w:r>
        <w:rPr>
          <w:rFonts w:ascii="Arial" w:hAnsi="Arial" w:cs="Arial"/>
          <w:sz w:val="20"/>
          <w:bdr w:val="single" w:sz="4" w:space="0" w:color="auto"/>
        </w:rPr>
        <w:t>5</w:t>
      </w:r>
      <w:r w:rsidR="007E0754" w:rsidRPr="002213A4">
        <w:rPr>
          <w:rFonts w:ascii="Arial" w:hAnsi="Arial" w:cs="Arial"/>
          <w:sz w:val="20"/>
          <w:bdr w:val="single" w:sz="4" w:space="0" w:color="auto"/>
        </w:rPr>
        <w:t xml:space="preserve"> pts</w:t>
      </w:r>
      <w:r w:rsidR="007E0754" w:rsidRPr="002213A4">
        <w:rPr>
          <w:rFonts w:ascii="Arial" w:hAnsi="Arial" w:cs="Arial"/>
          <w:b/>
          <w:sz w:val="20"/>
        </w:rPr>
        <w:t xml:space="preserve">  </w:t>
      </w:r>
      <w:r w:rsidR="007E0754">
        <w:rPr>
          <w:rFonts w:ascii="Arial" w:hAnsi="Arial" w:cs="Arial"/>
          <w:b/>
          <w:sz w:val="20"/>
        </w:rPr>
        <w:t xml:space="preserve">Software Debug Measurements of Oscillator </w:t>
      </w:r>
    </w:p>
    <w:p w14:paraId="1CCFC373" w14:textId="77777777" w:rsidR="00341CC8" w:rsidRPr="007E0754" w:rsidRDefault="007E0754" w:rsidP="007E0754">
      <w:pPr>
        <w:rPr>
          <w:rFonts w:ascii="Arial" w:hAnsi="Arial" w:cs="Arial"/>
          <w:b/>
          <w:sz w:val="20"/>
        </w:rPr>
      </w:pPr>
      <w:r w:rsidRPr="00C761FC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E306ABC" wp14:editId="627B886F">
                <wp:simplePos x="0" y="0"/>
                <wp:positionH relativeFrom="margin">
                  <wp:align>left</wp:align>
                </wp:positionH>
                <wp:positionV relativeFrom="paragraph">
                  <wp:posOffset>5943</wp:posOffset>
                </wp:positionV>
                <wp:extent cx="5845175" cy="4250690"/>
                <wp:effectExtent l="0" t="0" r="22225" b="1651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5175" cy="4250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B1A34" w14:textId="4008B5C1" w:rsidR="007E0754" w:rsidRPr="00E63612" w:rsidRDefault="00E63612" w:rsidP="007E0754">
                            <w:pPr>
                              <w:rPr>
                                <w:rFonts w:ascii="Calibri" w:hAnsi="Calibri" w:cs="Calibri"/>
                                <w:sz w:val="18"/>
                                <w:lang w:val="es-ES"/>
                              </w:rPr>
                            </w:pPr>
                            <w:r w:rsidRPr="00E63612">
                              <w:rPr>
                                <w:rFonts w:ascii="Calibri" w:hAnsi="Calibri" w:cs="Calibri"/>
                                <w:sz w:val="18"/>
                                <w:lang w:val="es-ES"/>
                              </w:rPr>
                              <w:t>0x2DC0F -&gt; 187407 decimal</w:t>
                            </w:r>
                          </w:p>
                          <w:p w14:paraId="52CEEFB7" w14:textId="2851E091" w:rsidR="00E63612" w:rsidRPr="00E63612" w:rsidRDefault="00E63612" w:rsidP="007E0754">
                            <w:pPr>
                              <w:rPr>
                                <w:rFonts w:ascii="Calibri" w:hAnsi="Calibri" w:cs="Calibri"/>
                                <w:sz w:val="18"/>
                                <w:lang w:val="es-ES"/>
                              </w:rPr>
                            </w:pPr>
                            <w:r w:rsidRPr="00E63612">
                              <w:rPr>
                                <w:rFonts w:ascii="Calibri" w:hAnsi="Calibri" w:cs="Calibri"/>
                                <w:sz w:val="18"/>
                                <w:lang w:val="es-ES"/>
                              </w:rPr>
                              <w:t>0x89429 -&gt; 562217 decimal</w:t>
                            </w:r>
                          </w:p>
                          <w:p w14:paraId="2C70B57F" w14:textId="0C807819" w:rsidR="00E63612" w:rsidRDefault="00E63612" w:rsidP="007E0754">
                            <w:pPr>
                              <w:rPr>
                                <w:rFonts w:ascii="Calibri" w:hAnsi="Calibri" w:cs="Calibri"/>
                                <w:sz w:val="18"/>
                                <w:lang w:val="es-ES"/>
                              </w:rPr>
                            </w:pPr>
                            <w:r w:rsidRPr="00E63612">
                              <w:rPr>
                                <w:rFonts w:ascii="Calibri" w:hAnsi="Calibri" w:cs="Calibri"/>
                                <w:sz w:val="18"/>
                                <w:lang w:val="es-ES"/>
                              </w:rPr>
                              <w:t xml:space="preserve">562,217 – 187407 = 374810 </w:t>
                            </w:r>
                            <w:r>
                              <w:rPr>
                                <w:rFonts w:ascii="Calibri" w:hAnsi="Calibri" w:cs="Calibri"/>
                                <w:sz w:val="18"/>
                                <w:lang w:val="es-ES"/>
                              </w:rPr>
                              <w:t>cycles per period</w:t>
                            </w:r>
                          </w:p>
                          <w:p w14:paraId="378C169F" w14:textId="27041C34" w:rsidR="00E63612" w:rsidRDefault="00E63612" w:rsidP="007E075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 w:rsidRPr="00E63612">
                              <w:rPr>
                                <w:rFonts w:ascii="Calibri" w:hAnsi="Calibri" w:cs="Calibri"/>
                                <w:sz w:val="18"/>
                              </w:rPr>
                              <w:t>Used 3MHz digital clock, e</w:t>
                            </w: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>ach cycle = 1/(3*10^6) = 33.3 ns</w:t>
                            </w:r>
                          </w:p>
                          <w:p w14:paraId="63BABCB9" w14:textId="10A4E4A6" w:rsidR="00952EC6" w:rsidRPr="00E63612" w:rsidRDefault="00952EC6" w:rsidP="007E075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8"/>
                              </w:rPr>
                              <w:t xml:space="preserve">374810*33.3ns = </w:t>
                            </w:r>
                            <w:r w:rsidRPr="00952EC6">
                              <w:rPr>
                                <w:rFonts w:ascii="Calibri" w:hAnsi="Calibri" w:cs="Calibri"/>
                                <w:b/>
                                <w:sz w:val="18"/>
                              </w:rPr>
                              <w:t>124.9 ms = T</w:t>
                            </w:r>
                          </w:p>
                          <w:p w14:paraId="60D7AC90" w14:textId="77777777" w:rsidR="00E63612" w:rsidRPr="00E63612" w:rsidRDefault="00E63612" w:rsidP="007E0754">
                            <w:pPr>
                              <w:rPr>
                                <w:rFonts w:ascii="Calibri" w:hAnsi="Calibri" w:cs="Calibri"/>
                                <w:sz w:val="18"/>
                              </w:r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06ABC" id="_x0000_s1032" type="#_x0000_t202" style="position:absolute;margin-left:0;margin-top:.45pt;width:460.25pt;height:334.7pt;z-index:2516736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">
                <v:textbox>
                  <w:txbxContent>
                    <w:p w14:paraId="59EB1A34" w14:textId="4008B5C1" w:rsidR="007E0754" w:rsidRPr="00E63612" w:rsidRDefault="00E63612" w:rsidP="007E0754">
                      <w:pPr>
                        <w:rPr>
                          <w:rFonts w:ascii="Calibri" w:hAnsi="Calibri" w:cs="Calibri"/>
                          <w:sz w:val="18"/>
                          <w:lang w:val="es-ES"/>
                        </w:rPr>
                      </w:pPr>
                      <w:r w:rsidRPr="00E63612">
                        <w:rPr>
                          <w:rFonts w:ascii="Calibri" w:hAnsi="Calibri" w:cs="Calibri"/>
                          <w:sz w:val="18"/>
                          <w:lang w:val="es-ES"/>
                        </w:rPr>
                        <w:t>0x2DC0F -&gt; 187407 decimal</w:t>
                      </w:r>
                    </w:p>
                    <w:p w14:paraId="52CEEFB7" w14:textId="2851E091" w:rsidR="00E63612" w:rsidRPr="00E63612" w:rsidRDefault="00E63612" w:rsidP="007E0754">
                      <w:pPr>
                        <w:rPr>
                          <w:rFonts w:ascii="Calibri" w:hAnsi="Calibri" w:cs="Calibri"/>
                          <w:sz w:val="18"/>
                          <w:lang w:val="es-ES"/>
                        </w:rPr>
                      </w:pPr>
                      <w:r w:rsidRPr="00E63612">
                        <w:rPr>
                          <w:rFonts w:ascii="Calibri" w:hAnsi="Calibri" w:cs="Calibri"/>
                          <w:sz w:val="18"/>
                          <w:lang w:val="es-ES"/>
                        </w:rPr>
                        <w:t>0x89429 -&gt; 562217 decimal</w:t>
                      </w:r>
                    </w:p>
                    <w:p w14:paraId="2C70B57F" w14:textId="0C807819" w:rsidR="00E63612" w:rsidRDefault="00E63612" w:rsidP="007E0754">
                      <w:pPr>
                        <w:rPr>
                          <w:rFonts w:ascii="Calibri" w:hAnsi="Calibri" w:cs="Calibri"/>
                          <w:sz w:val="18"/>
                          <w:lang w:val="es-ES"/>
                        </w:rPr>
                      </w:pPr>
                      <w:r w:rsidRPr="00E63612">
                        <w:rPr>
                          <w:rFonts w:ascii="Calibri" w:hAnsi="Calibri" w:cs="Calibri"/>
                          <w:sz w:val="18"/>
                          <w:lang w:val="es-ES"/>
                        </w:rPr>
                        <w:t xml:space="preserve">562,217 – 187407 = 374810 </w:t>
                      </w:r>
                      <w:r>
                        <w:rPr>
                          <w:rFonts w:ascii="Calibri" w:hAnsi="Calibri" w:cs="Calibri"/>
                          <w:sz w:val="18"/>
                          <w:lang w:val="es-ES"/>
                        </w:rPr>
                        <w:t>cycles per period</w:t>
                      </w:r>
                    </w:p>
                    <w:p w14:paraId="378C169F" w14:textId="27041C34" w:rsidR="00E63612" w:rsidRDefault="00E63612" w:rsidP="007E0754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 w:rsidRPr="00E63612">
                        <w:rPr>
                          <w:rFonts w:ascii="Calibri" w:hAnsi="Calibri" w:cs="Calibri"/>
                          <w:sz w:val="18"/>
                        </w:rPr>
                        <w:t>Used 3MHz digital clock, e</w:t>
                      </w:r>
                      <w:r>
                        <w:rPr>
                          <w:rFonts w:ascii="Calibri" w:hAnsi="Calibri" w:cs="Calibri"/>
                          <w:sz w:val="18"/>
                        </w:rPr>
                        <w:t>ach cycle = 1/(3*10^6) = 33.3 ns</w:t>
                      </w:r>
                    </w:p>
                    <w:p w14:paraId="63BABCB9" w14:textId="10A4E4A6" w:rsidR="00952EC6" w:rsidRPr="00E63612" w:rsidRDefault="00952EC6" w:rsidP="007E0754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r>
                        <w:rPr>
                          <w:rFonts w:ascii="Calibri" w:hAnsi="Calibri" w:cs="Calibri"/>
                          <w:sz w:val="18"/>
                        </w:rPr>
                        <w:t xml:space="preserve">374810*33.3ns = </w:t>
                      </w:r>
                      <w:r w:rsidRPr="00952EC6">
                        <w:rPr>
                          <w:rFonts w:ascii="Calibri" w:hAnsi="Calibri" w:cs="Calibri"/>
                          <w:b/>
                          <w:sz w:val="18"/>
                        </w:rPr>
                        <w:t>124.9 ms = T</w:t>
                      </w:r>
                    </w:p>
                    <w:p w14:paraId="60D7AC90" w14:textId="77777777" w:rsidR="00E63612" w:rsidRPr="00E63612" w:rsidRDefault="00E63612" w:rsidP="007E0754">
                      <w:pPr>
                        <w:rPr>
                          <w:rFonts w:ascii="Calibri" w:hAnsi="Calibri" w:cs="Calibri"/>
                          <w:sz w:val="18"/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341CC8" w:rsidRPr="007E0754" w:rsidSect="00361DB2">
      <w:pgSz w:w="12240" w:h="15840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E73B71" w14:textId="77777777" w:rsidR="002A4794" w:rsidRDefault="002A4794">
      <w:pPr>
        <w:spacing w:after="0" w:line="240" w:lineRule="auto"/>
      </w:pPr>
      <w:r>
        <w:separator/>
      </w:r>
    </w:p>
  </w:endnote>
  <w:endnote w:type="continuationSeparator" w:id="0">
    <w:p w14:paraId="013E1469" w14:textId="77777777" w:rsidR="002A4794" w:rsidRDefault="002A47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3F8B5A" w14:textId="77777777" w:rsidR="002A4794" w:rsidRDefault="002A4794">
      <w:pPr>
        <w:spacing w:after="0" w:line="240" w:lineRule="auto"/>
      </w:pPr>
      <w:r>
        <w:separator/>
      </w:r>
    </w:p>
  </w:footnote>
  <w:footnote w:type="continuationSeparator" w:id="0">
    <w:p w14:paraId="00A632B0" w14:textId="77777777" w:rsidR="002A4794" w:rsidRDefault="002A47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C64B0"/>
    <w:multiLevelType w:val="hybridMultilevel"/>
    <w:tmpl w:val="9A46F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C13B66"/>
    <w:multiLevelType w:val="hybridMultilevel"/>
    <w:tmpl w:val="AE44D10C"/>
    <w:lvl w:ilvl="0" w:tplc="4350C36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8EB6053"/>
    <w:multiLevelType w:val="hybridMultilevel"/>
    <w:tmpl w:val="11B0EB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AC260DA"/>
    <w:multiLevelType w:val="hybridMultilevel"/>
    <w:tmpl w:val="AA24D31C"/>
    <w:lvl w:ilvl="0" w:tplc="FE3015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0151725"/>
    <w:multiLevelType w:val="hybridMultilevel"/>
    <w:tmpl w:val="11B0E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3C1CF0"/>
    <w:multiLevelType w:val="hybridMultilevel"/>
    <w:tmpl w:val="11B0E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A4763A"/>
    <w:multiLevelType w:val="hybridMultilevel"/>
    <w:tmpl w:val="C018F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0C4941"/>
    <w:multiLevelType w:val="hybridMultilevel"/>
    <w:tmpl w:val="75E2F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361E29"/>
    <w:multiLevelType w:val="hybridMultilevel"/>
    <w:tmpl w:val="BA92167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0"/>
  </w:num>
  <w:num w:numId="5">
    <w:abstractNumId w:val="9"/>
  </w:num>
  <w:num w:numId="6">
    <w:abstractNumId w:val="10"/>
  </w:num>
  <w:num w:numId="7">
    <w:abstractNumId w:val="3"/>
  </w:num>
  <w:num w:numId="8">
    <w:abstractNumId w:val="6"/>
  </w:num>
  <w:num w:numId="9">
    <w:abstractNumId w:val="5"/>
  </w:num>
  <w:num w:numId="10">
    <w:abstractNumId w:val="11"/>
  </w:num>
  <w:num w:numId="11">
    <w:abstractNumId w:val="4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306"/>
    <w:rsid w:val="000043F0"/>
    <w:rsid w:val="00013A0C"/>
    <w:rsid w:val="000E36EA"/>
    <w:rsid w:val="001628D1"/>
    <w:rsid w:val="00164E9B"/>
    <w:rsid w:val="001E71C8"/>
    <w:rsid w:val="002213A4"/>
    <w:rsid w:val="00261DE1"/>
    <w:rsid w:val="00295F68"/>
    <w:rsid w:val="002A4794"/>
    <w:rsid w:val="002C5738"/>
    <w:rsid w:val="002E15FE"/>
    <w:rsid w:val="00341CC8"/>
    <w:rsid w:val="00361DB2"/>
    <w:rsid w:val="00365D39"/>
    <w:rsid w:val="003F1B65"/>
    <w:rsid w:val="00410765"/>
    <w:rsid w:val="004351D5"/>
    <w:rsid w:val="004714BF"/>
    <w:rsid w:val="004950BA"/>
    <w:rsid w:val="004975FA"/>
    <w:rsid w:val="004C5A72"/>
    <w:rsid w:val="004D485B"/>
    <w:rsid w:val="005010FC"/>
    <w:rsid w:val="00575635"/>
    <w:rsid w:val="006468DB"/>
    <w:rsid w:val="006573FD"/>
    <w:rsid w:val="006B6943"/>
    <w:rsid w:val="007449E5"/>
    <w:rsid w:val="00786306"/>
    <w:rsid w:val="007E0754"/>
    <w:rsid w:val="0081061C"/>
    <w:rsid w:val="00836E3F"/>
    <w:rsid w:val="00840AC6"/>
    <w:rsid w:val="008478C8"/>
    <w:rsid w:val="008B015B"/>
    <w:rsid w:val="009451B5"/>
    <w:rsid w:val="00952EC6"/>
    <w:rsid w:val="00984C6C"/>
    <w:rsid w:val="00992B1C"/>
    <w:rsid w:val="009D4B57"/>
    <w:rsid w:val="009F0A95"/>
    <w:rsid w:val="00B749FF"/>
    <w:rsid w:val="00B81D86"/>
    <w:rsid w:val="00C63DA6"/>
    <w:rsid w:val="00C761FC"/>
    <w:rsid w:val="00CE187D"/>
    <w:rsid w:val="00CE742F"/>
    <w:rsid w:val="00D21F7C"/>
    <w:rsid w:val="00D4012F"/>
    <w:rsid w:val="00DA42E1"/>
    <w:rsid w:val="00DD4E87"/>
    <w:rsid w:val="00E462E4"/>
    <w:rsid w:val="00E63612"/>
    <w:rsid w:val="00E7048E"/>
    <w:rsid w:val="00EB0DDD"/>
    <w:rsid w:val="00EB36AF"/>
    <w:rsid w:val="00F00774"/>
    <w:rsid w:val="00F45943"/>
    <w:rsid w:val="00FA3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ED8CC"/>
  <w15:docId w15:val="{A25DFDBF-150F-4E3B-9587-5F432D968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pBdr>
        <w:top w:val="single" w:sz="24" w:space="0" w:color="44546A" w:themeColor="text2"/>
        <w:left w:val="single" w:sz="24" w:space="0" w:color="44546A" w:themeColor="text2"/>
        <w:bottom w:val="single" w:sz="24" w:space="0" w:color="44546A" w:themeColor="text2"/>
        <w:right w:val="single" w:sz="24" w:space="0" w:color="44546A" w:themeColor="text2"/>
      </w:pBdr>
      <w:shd w:val="clear" w:color="auto" w:fill="44546A" w:themeFill="text2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pBdr>
        <w:top w:val="single" w:sz="24" w:space="0" w:color="D5DCE4" w:themeColor="text2" w:themeTint="33"/>
        <w:left w:val="single" w:sz="24" w:space="0" w:color="D5DCE4" w:themeColor="text2" w:themeTint="33"/>
        <w:bottom w:val="single" w:sz="24" w:space="0" w:color="D5DCE4" w:themeColor="text2" w:themeTint="33"/>
        <w:right w:val="single" w:sz="24" w:space="0" w:color="D5DCE4" w:themeColor="text2" w:themeTint="33"/>
      </w:pBdr>
      <w:shd w:val="clear" w:color="auto" w:fill="D5DCE4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pBdr>
        <w:top w:val="single" w:sz="6" w:space="2" w:color="44546A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222A35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pBdr>
        <w:top w:val="dotted" w:sz="6" w:space="2" w:color="44546A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pBdr>
        <w:bottom w:val="single" w:sz="6" w:space="1" w:color="44546A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pBdr>
        <w:bottom w:val="dotted" w:sz="6" w:space="1" w:color="44546A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44546A" w:themeFill="text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D5DCE4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222A35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0"/>
    </w:pPr>
    <w:rPr>
      <w:rFonts w:asciiTheme="majorHAnsi" w:eastAsiaTheme="majorEastAsia" w:hAnsiTheme="majorHAnsi" w:cstheme="majorBidi"/>
      <w:caps/>
      <w:color w:val="44546A" w:themeColor="text2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44546A" w:themeColor="text2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Pr>
      <w:caps/>
      <w:color w:val="595959" w:themeColor="text1" w:themeTint="A6"/>
      <w:spacing w:val="10"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SubtleReference">
    <w:name w:val="Subtle Reference"/>
    <w:uiPriority w:val="31"/>
    <w:qFormat/>
    <w:rPr>
      <w:b w:val="0"/>
      <w:bCs w:val="0"/>
      <w:color w:val="44546A" w:themeColor="text2"/>
    </w:rPr>
  </w:style>
  <w:style w:type="character" w:styleId="SubtleEmphasis">
    <w:name w:val="Subtle Emphasis"/>
    <w:uiPriority w:val="19"/>
    <w:qFormat/>
    <w:rPr>
      <w:i/>
      <w:iCs/>
      <w:color w:val="222A35" w:themeColor="text2" w:themeShade="80"/>
    </w:rPr>
  </w:style>
  <w:style w:type="character" w:styleId="Emphasis">
    <w:name w:val="Emphasis"/>
    <w:uiPriority w:val="20"/>
    <w:qFormat/>
    <w:rPr>
      <w:caps/>
      <w:color w:val="auto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1080" w:right="1080"/>
      <w:jc w:val="center"/>
    </w:pPr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sz w:val="24"/>
      <w:szCs w:val="24"/>
    </w:rPr>
  </w:style>
  <w:style w:type="character" w:styleId="IntenseEmphasis">
    <w:name w:val="Intense Emphasis"/>
    <w:uiPriority w:val="21"/>
    <w:qFormat/>
    <w:rPr>
      <w:b/>
      <w:bCs/>
      <w:caps/>
      <w:color w:val="222A35" w:themeColor="text2" w:themeShade="80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spacing w:before="240" w:after="240" w:line="240" w:lineRule="auto"/>
      <w:ind w:left="1080" w:right="1080"/>
      <w:jc w:val="center"/>
    </w:pPr>
    <w:rPr>
      <w:color w:val="44546A" w:themeColor="text2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323E4F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aps/>
      <w:spacing w:val="10"/>
      <w:sz w:val="18"/>
      <w:szCs w:val="18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character" w:styleId="BookTitle">
    <w:name w:val="Book Title"/>
    <w:uiPriority w:val="33"/>
    <w:qFormat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color w:val="323E4F" w:themeColor="text2" w:themeShade="BF"/>
      <w:sz w:val="16"/>
      <w:szCs w:val="16"/>
    </w:rPr>
  </w:style>
  <w:style w:type="character" w:styleId="IntenseReference">
    <w:name w:val="Intense Reference"/>
    <w:uiPriority w:val="32"/>
    <w:qFormat/>
    <w:rPr>
      <w:b w:val="0"/>
      <w:bCs w:val="0"/>
      <w:i/>
      <w:iCs/>
      <w:caps/>
      <w:color w:val="44546A" w:themeColor="text2"/>
    </w:rPr>
  </w:style>
  <w:style w:type="character" w:customStyle="1" w:styleId="NoSpacingChar">
    <w:name w:val="No Spacing Char"/>
    <w:basedOn w:val="DefaultParagraphFont"/>
    <w:link w:val="NoSpacing"/>
    <w:uiPriority w:val="1"/>
  </w:style>
  <w:style w:type="character" w:styleId="Strong">
    <w:name w:val="Strong"/>
    <w:uiPriority w:val="22"/>
    <w:qFormat/>
    <w:rPr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786306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1F7C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1F7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60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10.jpe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JD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Banded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4C38B29-C4FE-451A-82FA-27DDD6D57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12</TotalTime>
  <Pages>6</Pages>
  <Words>446</Words>
  <Characters>2544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</dc:creator>
  <cp:keywords/>
  <cp:lastModifiedBy>Dannah Gersh</cp:lastModifiedBy>
  <cp:revision>3</cp:revision>
  <cp:lastPrinted>2017-01-19T17:37:00Z</cp:lastPrinted>
  <dcterms:created xsi:type="dcterms:W3CDTF">2018-02-07T03:23:00Z</dcterms:created>
  <dcterms:modified xsi:type="dcterms:W3CDTF">2018-02-07T17:20:00Z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TC037499679991</vt:lpwstr>
  </property>
</Properties>
</file>